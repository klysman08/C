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67B4" w14:textId="7AD73F9C" w:rsidR="00C6554A" w:rsidRDefault="00C6554A" w:rsidP="00C6554A">
      <w:pPr>
        <w:pStyle w:val="Foto"/>
        <w:rPr>
          <w:rFonts w:ascii="Roboto" w:hAnsi="Roboto"/>
        </w:rPr>
      </w:pPr>
    </w:p>
    <w:p w14:paraId="2EB05004" w14:textId="3CFA652C" w:rsidR="00E265EB" w:rsidRDefault="00E265EB" w:rsidP="00C6554A">
      <w:pPr>
        <w:pStyle w:val="Foto"/>
        <w:rPr>
          <w:rFonts w:ascii="Roboto" w:hAnsi="Roboto"/>
        </w:rPr>
      </w:pPr>
    </w:p>
    <w:p w14:paraId="6D0819E8" w14:textId="77777777" w:rsidR="00E265EB" w:rsidRDefault="00E265EB" w:rsidP="00C6554A">
      <w:pPr>
        <w:pStyle w:val="Foto"/>
        <w:rPr>
          <w:rFonts w:ascii="Roboto" w:hAnsi="Roboto"/>
        </w:rPr>
      </w:pPr>
    </w:p>
    <w:p w14:paraId="5298D2A3" w14:textId="4BD587D6" w:rsidR="00E265EB" w:rsidRDefault="00E265EB" w:rsidP="00C6554A">
      <w:pPr>
        <w:pStyle w:val="Foto"/>
        <w:rPr>
          <w:rFonts w:ascii="Roboto" w:hAnsi="Roboto"/>
        </w:rPr>
      </w:pPr>
    </w:p>
    <w:p w14:paraId="59C907AA" w14:textId="1037E651" w:rsidR="00E265EB" w:rsidRDefault="00E265EB" w:rsidP="00C6554A">
      <w:pPr>
        <w:pStyle w:val="Foto"/>
        <w:rPr>
          <w:rFonts w:ascii="Roboto" w:hAnsi="Roboto"/>
        </w:rPr>
      </w:pPr>
    </w:p>
    <w:p w14:paraId="4B8B77EF" w14:textId="4084E2BE" w:rsidR="00E265EB" w:rsidRDefault="00E265EB" w:rsidP="00C6554A">
      <w:pPr>
        <w:pStyle w:val="Foto"/>
        <w:rPr>
          <w:rFonts w:ascii="Roboto" w:hAnsi="Roboto"/>
        </w:rPr>
      </w:pPr>
    </w:p>
    <w:p w14:paraId="44FB6179" w14:textId="77777777" w:rsidR="00E265EB" w:rsidRPr="00E265EB" w:rsidRDefault="00E265EB" w:rsidP="00C6554A">
      <w:pPr>
        <w:pStyle w:val="Foto"/>
        <w:rPr>
          <w:rFonts w:ascii="Roboto" w:hAnsi="Roboto"/>
        </w:rPr>
      </w:pPr>
    </w:p>
    <w:p w14:paraId="4FEAC692" w14:textId="77777777" w:rsidR="00E265EB" w:rsidRDefault="00E265EB" w:rsidP="00C6554A">
      <w:pPr>
        <w:pStyle w:val="Ttulo"/>
        <w:rPr>
          <w:rFonts w:ascii="Roboto" w:hAnsi="Roboto"/>
        </w:rPr>
      </w:pPr>
    </w:p>
    <w:p w14:paraId="2E3F29ED" w14:textId="4F60CECF" w:rsidR="00C6554A" w:rsidRPr="00E265EB" w:rsidRDefault="00367D3C" w:rsidP="00C6554A">
      <w:pPr>
        <w:pStyle w:val="Ttulo"/>
        <w:rPr>
          <w:rFonts w:ascii="Roboto" w:hAnsi="Roboto"/>
        </w:rPr>
      </w:pPr>
      <w:r w:rsidRPr="00E265EB">
        <w:rPr>
          <w:rFonts w:ascii="Roboto" w:hAnsi="Roboto"/>
        </w:rPr>
        <w:t>Programação e Desenvolvimento de Software II – Turma TM2</w:t>
      </w:r>
    </w:p>
    <w:p w14:paraId="48383227" w14:textId="77777777" w:rsidR="00367D3C" w:rsidRPr="00E265EB" w:rsidRDefault="00367D3C" w:rsidP="00C6554A">
      <w:pPr>
        <w:pStyle w:val="Ttulo"/>
        <w:rPr>
          <w:rFonts w:ascii="Roboto" w:hAnsi="Roboto"/>
          <w:lang w:val="pt-BR"/>
        </w:rPr>
      </w:pPr>
    </w:p>
    <w:p w14:paraId="2EE8DFD4" w14:textId="77777777" w:rsidR="004568CB" w:rsidRPr="00E265EB" w:rsidRDefault="004568CB" w:rsidP="00C6554A">
      <w:pPr>
        <w:pStyle w:val="Ttulo"/>
        <w:rPr>
          <w:rFonts w:ascii="Roboto" w:hAnsi="Roboto"/>
          <w:sz w:val="56"/>
          <w:szCs w:val="20"/>
          <w:lang w:val="pt-BR"/>
        </w:rPr>
      </w:pPr>
    </w:p>
    <w:p w14:paraId="36DFA3CE" w14:textId="61FD5989" w:rsidR="00367D3C" w:rsidRPr="00E265EB" w:rsidRDefault="00367D3C" w:rsidP="00E265EB">
      <w:pPr>
        <w:pStyle w:val="Subttulo"/>
        <w:rPr>
          <w:rFonts w:ascii="Roboto" w:hAnsi="Roboto"/>
          <w:sz w:val="22"/>
          <w:szCs w:val="18"/>
        </w:rPr>
      </w:pPr>
      <w:r w:rsidRPr="00E265EB">
        <w:rPr>
          <w:rFonts w:ascii="Roboto" w:hAnsi="Roboto"/>
          <w:sz w:val="22"/>
          <w:szCs w:val="18"/>
        </w:rPr>
        <w:t>UNIVERSIDADE FEDERAL DE MINAS GERAIS INSTITUTO DE CIÊNCIAS</w:t>
      </w:r>
      <w:r w:rsidR="00E265EB" w:rsidRPr="00E265EB">
        <w:rPr>
          <w:rFonts w:ascii="Roboto" w:hAnsi="Roboto"/>
          <w:sz w:val="22"/>
          <w:szCs w:val="18"/>
        </w:rPr>
        <w:t xml:space="preserve"> </w:t>
      </w:r>
      <w:r w:rsidRPr="00E265EB">
        <w:rPr>
          <w:rFonts w:ascii="Roboto" w:hAnsi="Roboto"/>
          <w:sz w:val="22"/>
          <w:szCs w:val="18"/>
        </w:rPr>
        <w:t>EXATAS</w:t>
      </w:r>
    </w:p>
    <w:p w14:paraId="3C9BDCDE" w14:textId="77777777" w:rsidR="00C6554A" w:rsidRPr="00E265EB" w:rsidRDefault="00367D3C" w:rsidP="00E265EB">
      <w:pPr>
        <w:pStyle w:val="Subttulo"/>
        <w:rPr>
          <w:rFonts w:ascii="Roboto" w:hAnsi="Roboto"/>
          <w:sz w:val="22"/>
          <w:szCs w:val="18"/>
        </w:rPr>
      </w:pPr>
      <w:r w:rsidRPr="00E265EB">
        <w:rPr>
          <w:rFonts w:ascii="Roboto" w:hAnsi="Roboto"/>
          <w:sz w:val="22"/>
          <w:szCs w:val="18"/>
        </w:rPr>
        <w:t>DEPARTAMENTO DE CIÊNCIA DA COMPUTAÇÃO</w:t>
      </w:r>
    </w:p>
    <w:p w14:paraId="427511FB" w14:textId="77777777" w:rsidR="004568CB" w:rsidRPr="00E265EB" w:rsidRDefault="004568CB" w:rsidP="00C6554A">
      <w:pPr>
        <w:pStyle w:val="Subttulo"/>
        <w:rPr>
          <w:rFonts w:ascii="Roboto" w:hAnsi="Roboto"/>
          <w:lang w:val="pt-BR"/>
        </w:rPr>
      </w:pPr>
    </w:p>
    <w:p w14:paraId="203FA227" w14:textId="77777777" w:rsidR="00C6554A" w:rsidRPr="00E265EB" w:rsidRDefault="00367D3C" w:rsidP="00C6554A">
      <w:pPr>
        <w:pStyle w:val="InformaesdeContato"/>
        <w:rPr>
          <w:rFonts w:ascii="Roboto" w:hAnsi="Roboto"/>
          <w:b/>
          <w:lang w:val="pt-BR"/>
        </w:rPr>
      </w:pPr>
      <w:r w:rsidRPr="00E265EB">
        <w:rPr>
          <w:rFonts w:ascii="Roboto" w:hAnsi="Roboto"/>
          <w:b/>
          <w:lang w:val="pt-BR"/>
        </w:rPr>
        <w:t>Nome: Klysman Rezende Alves</w:t>
      </w:r>
      <w:r w:rsidR="00C6554A" w:rsidRPr="00E265EB">
        <w:rPr>
          <w:rFonts w:ascii="Roboto" w:hAnsi="Roboto"/>
          <w:b/>
          <w:lang w:val="pt-BR" w:bidi="pt-BR"/>
        </w:rPr>
        <w:t xml:space="preserve"> |</w:t>
      </w:r>
      <w:r w:rsidRPr="00E265EB">
        <w:rPr>
          <w:rFonts w:ascii="Roboto" w:hAnsi="Roboto"/>
          <w:b/>
          <w:lang w:val="pt-BR" w:bidi="pt-BR"/>
        </w:rPr>
        <w:t xml:space="preserve"> Matricula:</w:t>
      </w:r>
      <w:r w:rsidR="00C6554A" w:rsidRPr="00E265EB">
        <w:rPr>
          <w:rFonts w:ascii="Roboto" w:hAnsi="Roboto"/>
          <w:b/>
          <w:lang w:val="pt-BR" w:bidi="pt-BR"/>
        </w:rPr>
        <w:t xml:space="preserve"> </w:t>
      </w:r>
      <w:r w:rsidRPr="00E265EB">
        <w:rPr>
          <w:rFonts w:ascii="Roboto" w:hAnsi="Roboto"/>
          <w:b/>
          <w:lang w:val="pt-BR"/>
        </w:rPr>
        <w:t>2017108779</w:t>
      </w:r>
      <w:r w:rsidR="00C6554A" w:rsidRPr="00E265EB">
        <w:rPr>
          <w:rFonts w:ascii="Roboto" w:hAnsi="Roboto"/>
          <w:b/>
          <w:lang w:val="pt-BR" w:bidi="pt-BR"/>
        </w:rPr>
        <w:t xml:space="preserve"> </w:t>
      </w:r>
      <w:r w:rsidR="00C6554A" w:rsidRPr="00E265EB">
        <w:rPr>
          <w:rFonts w:ascii="Roboto" w:hAnsi="Roboto"/>
          <w:b/>
          <w:lang w:val="pt-BR" w:bidi="pt-BR"/>
        </w:rPr>
        <w:br w:type="page"/>
      </w:r>
    </w:p>
    <w:p w14:paraId="54FC7D0A" w14:textId="7954081F" w:rsidR="00824E88" w:rsidRPr="00824E88" w:rsidRDefault="00367D3C" w:rsidP="00E265EB">
      <w:pPr>
        <w:pStyle w:val="Ttulo1"/>
        <w:rPr>
          <w:rFonts w:ascii="Roboto" w:hAnsi="Roboto"/>
          <w:sz w:val="36"/>
          <w:szCs w:val="24"/>
        </w:rPr>
      </w:pPr>
      <w:r w:rsidRPr="00824E88">
        <w:rPr>
          <w:rFonts w:ascii="Roboto" w:hAnsi="Roboto"/>
          <w:sz w:val="36"/>
          <w:szCs w:val="24"/>
          <w:lang w:val="pt-BR"/>
        </w:rPr>
        <w:lastRenderedPageBreak/>
        <w:t>Trabalho Prático I</w:t>
      </w:r>
      <w:r w:rsidR="00E265EB" w:rsidRPr="00824E88">
        <w:rPr>
          <w:rFonts w:ascii="Roboto" w:hAnsi="Roboto"/>
          <w:sz w:val="36"/>
          <w:szCs w:val="24"/>
          <w:lang w:val="pt-BR"/>
        </w:rPr>
        <w:t>I</w:t>
      </w:r>
      <w:r w:rsidRPr="00824E88">
        <w:rPr>
          <w:rFonts w:ascii="Roboto" w:hAnsi="Roboto"/>
          <w:sz w:val="36"/>
          <w:szCs w:val="24"/>
          <w:lang w:val="pt-BR"/>
        </w:rPr>
        <w:t xml:space="preserve"> – </w:t>
      </w:r>
      <w:r w:rsidR="00E265EB" w:rsidRPr="00824E88">
        <w:rPr>
          <w:rFonts w:ascii="Roboto" w:hAnsi="Roboto"/>
          <w:sz w:val="36"/>
          <w:szCs w:val="24"/>
        </w:rPr>
        <w:t xml:space="preserve">Máquina de Vender Bilhetes </w:t>
      </w:r>
    </w:p>
    <w:p w14:paraId="27C8872C" w14:textId="77777777" w:rsidR="00824E88" w:rsidRPr="00824E88" w:rsidRDefault="00824E88" w:rsidP="00824E88"/>
    <w:p w14:paraId="111E7C3F" w14:textId="3FB653BA" w:rsidR="00E265EB" w:rsidRDefault="00824E88" w:rsidP="00E265EB">
      <w:pPr>
        <w:pStyle w:val="Ttulo1"/>
        <w:rPr>
          <w:rFonts w:ascii="Roboto" w:hAnsi="Roboto"/>
        </w:rPr>
      </w:pPr>
      <w:r>
        <w:rPr>
          <w:rFonts w:ascii="Roboto" w:hAnsi="Roboto"/>
        </w:rPr>
        <w:t xml:space="preserve">C++ e </w:t>
      </w:r>
      <w:r w:rsidR="00E265EB">
        <w:rPr>
          <w:rFonts w:ascii="Roboto" w:hAnsi="Roboto"/>
        </w:rPr>
        <w:t>Paradigma em orientação de objetos</w:t>
      </w:r>
    </w:p>
    <w:p w14:paraId="44553D55" w14:textId="77777777" w:rsidR="00D30F4B" w:rsidRPr="00D30F4B" w:rsidRDefault="00D30F4B" w:rsidP="00D30F4B"/>
    <w:p w14:paraId="495EED68" w14:textId="63E4CA3D" w:rsidR="00374D55" w:rsidRDefault="0086051E" w:rsidP="00824E88">
      <w:pPr>
        <w:pStyle w:val="Commarcadores"/>
        <w:numPr>
          <w:ilvl w:val="0"/>
          <w:numId w:val="0"/>
        </w:numPr>
        <w:ind w:left="720"/>
        <w:jc w:val="both"/>
        <w:rPr>
          <w:rFonts w:ascii="Roboto" w:hAnsi="Roboto"/>
        </w:rPr>
      </w:pPr>
      <w:r w:rsidRPr="0086051E">
        <w:rPr>
          <w:rFonts w:ascii="Roboto" w:hAnsi="Roboto"/>
        </w:rPr>
        <w:t>C++ possibilita ao desenvolvedor separar a interface de uma classe de sua implementação.</w:t>
      </w:r>
      <w:r w:rsidR="00824E88">
        <w:rPr>
          <w:rFonts w:ascii="Roboto" w:hAnsi="Roboto"/>
        </w:rPr>
        <w:t xml:space="preserve"> </w:t>
      </w:r>
      <w:r w:rsidRPr="0086051E">
        <w:rPr>
          <w:rFonts w:ascii="Roboto" w:hAnsi="Roboto"/>
        </w:rPr>
        <w:t xml:space="preserve">Esta padronização, além de facilitar a modificação dos programas, permite com que qualquer </w:t>
      </w:r>
      <w:r w:rsidR="00824E88">
        <w:rPr>
          <w:rFonts w:ascii="Roboto" w:hAnsi="Roboto"/>
        </w:rPr>
        <w:t>futuro programador</w:t>
      </w:r>
      <w:r w:rsidRPr="0086051E">
        <w:rPr>
          <w:rFonts w:ascii="Roboto" w:hAnsi="Roboto"/>
        </w:rPr>
        <w:t xml:space="preserve"> que queira usar uma determinada classe apenas inclua </w:t>
      </w:r>
      <w:r w:rsidR="00824E88">
        <w:rPr>
          <w:rFonts w:ascii="Roboto" w:hAnsi="Roboto"/>
        </w:rPr>
        <w:t>em</w:t>
      </w:r>
      <w:r w:rsidRPr="0086051E">
        <w:rPr>
          <w:rFonts w:ascii="Roboto" w:hAnsi="Roboto"/>
        </w:rPr>
        <w:t xml:space="preserve"> sua interface, não expondo o acesso direto ao código-fonte.</w:t>
      </w:r>
    </w:p>
    <w:p w14:paraId="0ED2D52A" w14:textId="664C66F3" w:rsidR="0086051E" w:rsidRDefault="0086051E" w:rsidP="00824E88">
      <w:pPr>
        <w:pStyle w:val="Commarcadores"/>
        <w:numPr>
          <w:ilvl w:val="0"/>
          <w:numId w:val="0"/>
        </w:numPr>
        <w:ind w:left="720"/>
        <w:jc w:val="both"/>
        <w:rPr>
          <w:rFonts w:ascii="Roboto" w:hAnsi="Roboto"/>
        </w:rPr>
      </w:pPr>
      <w:r w:rsidRPr="0086051E">
        <w:rPr>
          <w:rFonts w:ascii="Roboto" w:hAnsi="Roboto"/>
        </w:rPr>
        <w:t>Provavelmente, o paradigma mais conhecido é o procedural (presente na linguagem de programação C</w:t>
      </w:r>
      <w:r w:rsidR="00824E88">
        <w:rPr>
          <w:rFonts w:ascii="Roboto" w:hAnsi="Roboto"/>
        </w:rPr>
        <w:t xml:space="preserve"> e C++). Esse paradigma dentro de seus aspectos pode ser observado no código do programa que será desenvolvido para este trabalho.</w:t>
      </w:r>
    </w:p>
    <w:p w14:paraId="1C16532B" w14:textId="3E080AF3" w:rsidR="00CD21A4" w:rsidRDefault="00CD21A4" w:rsidP="00824E88">
      <w:pPr>
        <w:pStyle w:val="Commarcadores"/>
        <w:numPr>
          <w:ilvl w:val="0"/>
          <w:numId w:val="0"/>
        </w:numPr>
        <w:ind w:left="720"/>
        <w:jc w:val="both"/>
        <w:rPr>
          <w:rFonts w:ascii="Roboto" w:hAnsi="Roboto"/>
        </w:rPr>
      </w:pPr>
      <w:r w:rsidRPr="00CD21A4">
        <w:rPr>
          <w:rFonts w:ascii="Roboto" w:hAnsi="Roboto"/>
        </w:rPr>
        <w:t>Para obter esse entendimento, é necessário conhecer alguns dos pilares da Orientação a Objetos que são: Abstração, Encapsulamento, Herança e Polimorfismo</w:t>
      </w:r>
      <w:r>
        <w:rPr>
          <w:rFonts w:ascii="Roboto" w:hAnsi="Roboto"/>
        </w:rPr>
        <w:t>, os quais foram utilizados no código.</w:t>
      </w:r>
    </w:p>
    <w:p w14:paraId="1A5CE0EF" w14:textId="16A56602" w:rsidR="0086051E" w:rsidRDefault="0086051E" w:rsidP="00824E88">
      <w:pPr>
        <w:pStyle w:val="Commarcadores"/>
        <w:numPr>
          <w:ilvl w:val="0"/>
          <w:numId w:val="0"/>
        </w:numPr>
        <w:ind w:left="720"/>
        <w:rPr>
          <w:rFonts w:ascii="Roboto" w:hAnsi="Roboto"/>
          <w:lang w:val="pt-BR"/>
        </w:rPr>
      </w:pPr>
      <w:bookmarkStart w:id="0" w:name="_Ref342061544"/>
      <w:r w:rsidRPr="0086051E">
        <w:rPr>
          <w:rFonts w:ascii="Roboto" w:hAnsi="Roboto"/>
          <w:lang w:val="pt-BR"/>
        </w:rPr>
        <w:t>Na prática de programação orientada a objetos estaremos atentos em nossos programas para pontos como:</w:t>
      </w:r>
    </w:p>
    <w:p w14:paraId="624715FE" w14:textId="77777777" w:rsidR="00824E88" w:rsidRDefault="00824E88" w:rsidP="00824E88">
      <w:pPr>
        <w:pStyle w:val="Commarcadores"/>
        <w:numPr>
          <w:ilvl w:val="0"/>
          <w:numId w:val="0"/>
        </w:numPr>
        <w:ind w:left="720"/>
        <w:rPr>
          <w:rFonts w:ascii="Roboto" w:hAnsi="Roboto"/>
          <w:lang w:val="pt-BR"/>
        </w:rPr>
      </w:pPr>
    </w:p>
    <w:p w14:paraId="53FDD8F7" w14:textId="77777777" w:rsidR="00D30F4B" w:rsidRPr="00D30F4B" w:rsidRDefault="00D30F4B" w:rsidP="00824E88">
      <w:pPr>
        <w:pStyle w:val="Commarcadores"/>
        <w:rPr>
          <w:rFonts w:ascii="Roboto" w:hAnsi="Roboto"/>
          <w:lang w:val="pt-BR"/>
        </w:rPr>
      </w:pPr>
      <w:r w:rsidRPr="00D30F4B">
        <w:rPr>
          <w:rFonts w:ascii="Roboto" w:hAnsi="Roboto"/>
          <w:lang w:val="pt-BR"/>
        </w:rPr>
        <w:t>Procedural</w:t>
      </w:r>
    </w:p>
    <w:p w14:paraId="4C795C9D" w14:textId="77777777" w:rsidR="00D30F4B" w:rsidRPr="00D30F4B" w:rsidRDefault="00D30F4B" w:rsidP="00824E88">
      <w:pPr>
        <w:pStyle w:val="Commarcadores"/>
        <w:rPr>
          <w:rFonts w:ascii="Roboto" w:hAnsi="Roboto"/>
          <w:lang w:val="pt-BR"/>
        </w:rPr>
      </w:pPr>
      <w:r w:rsidRPr="00D30F4B">
        <w:rPr>
          <w:rFonts w:ascii="Roboto" w:hAnsi="Roboto"/>
          <w:lang w:val="pt-BR"/>
        </w:rPr>
        <w:t>Funcional</w:t>
      </w:r>
    </w:p>
    <w:p w14:paraId="66E2C78D" w14:textId="77777777" w:rsidR="00D30F4B" w:rsidRPr="00D30F4B" w:rsidRDefault="00D30F4B" w:rsidP="00824E88">
      <w:pPr>
        <w:pStyle w:val="Commarcadores"/>
        <w:rPr>
          <w:rFonts w:ascii="Roboto" w:hAnsi="Roboto"/>
          <w:lang w:val="pt-BR"/>
        </w:rPr>
      </w:pPr>
      <w:r w:rsidRPr="00D30F4B">
        <w:rPr>
          <w:rFonts w:ascii="Roboto" w:hAnsi="Roboto"/>
          <w:lang w:val="pt-BR"/>
        </w:rPr>
        <w:t>Lógico</w:t>
      </w:r>
    </w:p>
    <w:p w14:paraId="17FE9B90" w14:textId="75E84107" w:rsidR="00D30F4B" w:rsidRPr="0086051E" w:rsidRDefault="00D30F4B" w:rsidP="00824E88">
      <w:pPr>
        <w:pStyle w:val="Commarcadores"/>
        <w:rPr>
          <w:rFonts w:ascii="Roboto" w:hAnsi="Roboto"/>
          <w:lang w:val="pt-BR"/>
        </w:rPr>
      </w:pPr>
      <w:r w:rsidRPr="00D30F4B">
        <w:rPr>
          <w:rFonts w:ascii="Roboto" w:hAnsi="Roboto"/>
          <w:lang w:val="pt-BR"/>
        </w:rPr>
        <w:t>Orientado a objet</w:t>
      </w:r>
      <w:r>
        <w:rPr>
          <w:rFonts w:ascii="Roboto" w:hAnsi="Roboto"/>
          <w:lang w:val="pt-BR"/>
        </w:rPr>
        <w:t>o</w:t>
      </w:r>
    </w:p>
    <w:p w14:paraId="782DF66E" w14:textId="77777777" w:rsidR="0086051E" w:rsidRPr="0086051E" w:rsidRDefault="0086051E" w:rsidP="00824E88">
      <w:pPr>
        <w:pStyle w:val="Commarcadores"/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-Compatibilidade, portabilidade.</w:t>
      </w:r>
    </w:p>
    <w:p w14:paraId="1653D05A" w14:textId="77777777" w:rsidR="0086051E" w:rsidRPr="0086051E" w:rsidRDefault="0086051E" w:rsidP="00824E88">
      <w:pPr>
        <w:pStyle w:val="Commarcadores"/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-Segurança.</w:t>
      </w:r>
    </w:p>
    <w:p w14:paraId="6096DF04" w14:textId="77777777" w:rsidR="00824E88" w:rsidRDefault="00824E88" w:rsidP="00824E88">
      <w:pPr>
        <w:pStyle w:val="Commarcadores"/>
        <w:rPr>
          <w:rFonts w:ascii="Roboto" w:hAnsi="Roboto"/>
          <w:lang w:val="pt-BR"/>
        </w:rPr>
      </w:pPr>
      <w:r w:rsidRPr="00824E88">
        <w:rPr>
          <w:rFonts w:ascii="Roboto" w:hAnsi="Roboto"/>
          <w:lang w:val="pt-BR"/>
        </w:rPr>
        <w:t>Reusabilidade</w:t>
      </w:r>
    </w:p>
    <w:p w14:paraId="6F09AA2C" w14:textId="7FC9177C" w:rsidR="0086051E" w:rsidRPr="0086051E" w:rsidRDefault="0086051E" w:rsidP="00824E88">
      <w:pPr>
        <w:pStyle w:val="Commarcadores"/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Facilidade de integração.</w:t>
      </w:r>
    </w:p>
    <w:p w14:paraId="60D243DB" w14:textId="72EE32E8" w:rsidR="0086051E" w:rsidRPr="0086051E" w:rsidRDefault="0086051E" w:rsidP="00824E88">
      <w:pPr>
        <w:pStyle w:val="Commarcadores"/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Facilidade de extensão.</w:t>
      </w:r>
    </w:p>
    <w:p w14:paraId="62A39088" w14:textId="7CEB34C3" w:rsidR="00D30F4B" w:rsidRDefault="0086051E" w:rsidP="00824E88">
      <w:pPr>
        <w:pStyle w:val="Commarcadores"/>
        <w:rPr>
          <w:rFonts w:ascii="Roboto" w:hAnsi="Roboto"/>
          <w:lang w:val="pt-BR"/>
        </w:rPr>
      </w:pPr>
      <w:r w:rsidRPr="0086051E">
        <w:rPr>
          <w:rFonts w:ascii="Roboto" w:hAnsi="Roboto"/>
          <w:lang w:val="pt-BR"/>
        </w:rPr>
        <w:t>Eficiência.</w:t>
      </w:r>
      <w:bookmarkEnd w:id="0"/>
    </w:p>
    <w:p w14:paraId="39DA5FBA" w14:textId="1A3C145C" w:rsidR="00824E88" w:rsidRPr="00CD21A4" w:rsidRDefault="00824E88" w:rsidP="00CD21A4">
      <w:pPr>
        <w:rPr>
          <w:rFonts w:ascii="Roboto" w:hAnsi="Roboto"/>
          <w:lang w:val="pt-BR"/>
        </w:rPr>
      </w:pPr>
    </w:p>
    <w:p w14:paraId="0C9D344A" w14:textId="77777777" w:rsidR="008060F5" w:rsidRDefault="008060F5" w:rsidP="00824E88">
      <w:pPr>
        <w:pStyle w:val="Commarcadores"/>
        <w:numPr>
          <w:ilvl w:val="0"/>
          <w:numId w:val="0"/>
        </w:numPr>
        <w:ind w:left="360"/>
        <w:rPr>
          <w:rFonts w:ascii="Roboto" w:hAnsi="Roboto"/>
          <w:sz w:val="24"/>
          <w:szCs w:val="24"/>
          <w:lang w:val="pt-BR"/>
        </w:rPr>
      </w:pPr>
    </w:p>
    <w:p w14:paraId="4B7F2117" w14:textId="2DA0CB1F" w:rsidR="00D30F4B" w:rsidRPr="00D30F4B" w:rsidRDefault="00D30F4B" w:rsidP="00824E88">
      <w:pPr>
        <w:pStyle w:val="Commarcadores"/>
        <w:numPr>
          <w:ilvl w:val="0"/>
          <w:numId w:val="0"/>
        </w:numPr>
        <w:ind w:left="360"/>
        <w:rPr>
          <w:rFonts w:ascii="Roboto" w:hAnsi="Roboto"/>
          <w:sz w:val="24"/>
          <w:szCs w:val="24"/>
          <w:lang w:val="pt-BR"/>
        </w:rPr>
      </w:pPr>
      <w:r w:rsidRPr="00D30F4B">
        <w:rPr>
          <w:rFonts w:ascii="Roboto" w:hAnsi="Roboto"/>
          <w:sz w:val="24"/>
          <w:szCs w:val="24"/>
          <w:lang w:val="pt-BR"/>
        </w:rPr>
        <w:lastRenderedPageBreak/>
        <w:t>Definições</w:t>
      </w:r>
      <w:r w:rsidR="00824E88" w:rsidRPr="00CD21A4">
        <w:rPr>
          <w:rFonts w:ascii="Roboto" w:hAnsi="Roboto"/>
          <w:sz w:val="24"/>
          <w:szCs w:val="24"/>
          <w:lang w:val="pt-BR"/>
        </w:rPr>
        <w:t xml:space="preserve"> importantes para o desenvolvimento de orientação a objetos.</w:t>
      </w:r>
    </w:p>
    <w:p w14:paraId="3C94E600" w14:textId="638AD708" w:rsidR="00CD21A4" w:rsidRDefault="00D30F4B" w:rsidP="00CD21A4">
      <w:pPr>
        <w:pStyle w:val="Commarcadores"/>
        <w:numPr>
          <w:ilvl w:val="0"/>
          <w:numId w:val="20"/>
        </w:numPr>
        <w:spacing w:before="0" w:after="0" w:line="360" w:lineRule="auto"/>
        <w:rPr>
          <w:rFonts w:ascii="Roboto" w:hAnsi="Roboto"/>
          <w:lang w:val="pt-BR"/>
        </w:rPr>
      </w:pPr>
      <w:r w:rsidRPr="00CD21A4">
        <w:rPr>
          <w:rFonts w:ascii="Roboto" w:hAnsi="Roboto"/>
          <w:i/>
          <w:iCs/>
          <w:sz w:val="24"/>
          <w:szCs w:val="24"/>
          <w:lang w:val="pt-BR"/>
        </w:rPr>
        <w:t>Classes:</w:t>
      </w:r>
      <w:r w:rsidR="00CD21A4">
        <w:rPr>
          <w:rFonts w:ascii="Roboto" w:hAnsi="Roboto"/>
          <w:i/>
          <w:iCs/>
          <w:sz w:val="24"/>
          <w:szCs w:val="24"/>
          <w:lang w:val="pt-BR"/>
        </w:rPr>
        <w:t xml:space="preserve"> </w:t>
      </w:r>
      <w:r w:rsidRPr="00CD21A4">
        <w:rPr>
          <w:rFonts w:ascii="Roboto" w:hAnsi="Roboto"/>
          <w:sz w:val="24"/>
          <w:szCs w:val="24"/>
          <w:lang w:val="pt-BR"/>
        </w:rPr>
        <w:t> </w:t>
      </w:r>
      <w:r w:rsidRPr="00824E88">
        <w:rPr>
          <w:rFonts w:ascii="Roboto" w:hAnsi="Roboto"/>
          <w:lang w:val="pt-BR"/>
        </w:rPr>
        <w:t>modelos para a criação de objetos</w:t>
      </w:r>
      <w:r w:rsidR="00CD21A4">
        <w:rPr>
          <w:rFonts w:ascii="Roboto" w:hAnsi="Roboto"/>
          <w:lang w:val="pt-BR"/>
        </w:rPr>
        <w:t>.</w:t>
      </w:r>
    </w:p>
    <w:p w14:paraId="4F996292" w14:textId="335F213C" w:rsidR="00CD21A4" w:rsidRDefault="00D30F4B" w:rsidP="00CD21A4">
      <w:pPr>
        <w:pStyle w:val="Commarcadores"/>
        <w:numPr>
          <w:ilvl w:val="0"/>
          <w:numId w:val="20"/>
        </w:numPr>
        <w:spacing w:before="0" w:after="0" w:line="360" w:lineRule="auto"/>
        <w:rPr>
          <w:rFonts w:ascii="Roboto" w:hAnsi="Roboto"/>
          <w:lang w:val="pt-BR"/>
        </w:rPr>
      </w:pPr>
      <w:r w:rsidRPr="00CD21A4">
        <w:rPr>
          <w:rFonts w:ascii="Roboto" w:hAnsi="Roboto"/>
          <w:i/>
          <w:iCs/>
          <w:sz w:val="24"/>
          <w:szCs w:val="24"/>
          <w:lang w:val="pt-BR"/>
        </w:rPr>
        <w:t>Atributos</w:t>
      </w:r>
      <w:r w:rsidRPr="00CD21A4">
        <w:rPr>
          <w:rFonts w:ascii="Roboto" w:hAnsi="Roboto"/>
          <w:lang w:val="pt-BR"/>
        </w:rPr>
        <w:t>: </w:t>
      </w:r>
      <w:r w:rsidR="00CD21A4">
        <w:rPr>
          <w:rFonts w:ascii="Roboto" w:hAnsi="Roboto"/>
          <w:lang w:val="pt-BR"/>
        </w:rPr>
        <w:t xml:space="preserve"> </w:t>
      </w:r>
      <w:r w:rsidRPr="00CD21A4">
        <w:rPr>
          <w:rFonts w:ascii="Roboto" w:hAnsi="Roboto"/>
          <w:lang w:val="pt-BR"/>
        </w:rPr>
        <w:t>dados dos objetos</w:t>
      </w:r>
      <w:r w:rsidR="00CD21A4">
        <w:rPr>
          <w:rFonts w:ascii="Roboto" w:hAnsi="Roboto"/>
          <w:lang w:val="pt-BR"/>
        </w:rPr>
        <w:t>.</w:t>
      </w:r>
    </w:p>
    <w:p w14:paraId="4517AC46" w14:textId="2B3F3849" w:rsidR="00CD21A4" w:rsidRDefault="00D30F4B" w:rsidP="00CD21A4">
      <w:pPr>
        <w:pStyle w:val="Commarcadores"/>
        <w:numPr>
          <w:ilvl w:val="0"/>
          <w:numId w:val="20"/>
        </w:numPr>
        <w:spacing w:before="0" w:after="0" w:line="360" w:lineRule="auto"/>
        <w:rPr>
          <w:rFonts w:ascii="Roboto" w:hAnsi="Roboto"/>
          <w:lang w:val="pt-BR"/>
        </w:rPr>
      </w:pPr>
      <w:r w:rsidRPr="00CD21A4">
        <w:rPr>
          <w:rFonts w:ascii="Roboto" w:hAnsi="Roboto"/>
          <w:i/>
          <w:iCs/>
          <w:sz w:val="24"/>
          <w:szCs w:val="24"/>
          <w:lang w:val="pt-BR"/>
        </w:rPr>
        <w:t>Métodos:</w:t>
      </w:r>
      <w:r w:rsidR="00CD21A4">
        <w:rPr>
          <w:rFonts w:ascii="Roboto" w:hAnsi="Roboto"/>
          <w:i/>
          <w:iCs/>
          <w:sz w:val="24"/>
          <w:szCs w:val="24"/>
          <w:lang w:val="pt-BR"/>
        </w:rPr>
        <w:t xml:space="preserve"> </w:t>
      </w:r>
      <w:r w:rsidRPr="00CD21A4">
        <w:rPr>
          <w:rFonts w:ascii="Roboto" w:hAnsi="Roboto"/>
          <w:sz w:val="24"/>
          <w:szCs w:val="24"/>
          <w:lang w:val="pt-BR"/>
        </w:rPr>
        <w:t> </w:t>
      </w:r>
      <w:r w:rsidRPr="00CD21A4">
        <w:rPr>
          <w:rFonts w:ascii="Roboto" w:hAnsi="Roboto"/>
          <w:lang w:val="pt-BR"/>
        </w:rPr>
        <w:t>rotinas que acessam os dados da classe</w:t>
      </w:r>
      <w:r w:rsidR="00CD21A4">
        <w:rPr>
          <w:rFonts w:ascii="Roboto" w:hAnsi="Roboto"/>
          <w:lang w:val="pt-BR"/>
        </w:rPr>
        <w:t>.</w:t>
      </w:r>
    </w:p>
    <w:p w14:paraId="0BE57C30" w14:textId="5D5544DA" w:rsidR="00D30F4B" w:rsidRPr="00CD21A4" w:rsidRDefault="00D30F4B" w:rsidP="00CD21A4">
      <w:pPr>
        <w:pStyle w:val="Commarcadores"/>
        <w:numPr>
          <w:ilvl w:val="0"/>
          <w:numId w:val="20"/>
        </w:numPr>
        <w:spacing w:before="0" w:after="0" w:line="360" w:lineRule="auto"/>
        <w:rPr>
          <w:rFonts w:ascii="Roboto" w:hAnsi="Roboto"/>
          <w:lang w:val="pt-BR"/>
        </w:rPr>
      </w:pPr>
      <w:r w:rsidRPr="00CD21A4">
        <w:rPr>
          <w:rFonts w:ascii="Roboto" w:hAnsi="Roboto"/>
          <w:i/>
          <w:iCs/>
          <w:sz w:val="24"/>
          <w:szCs w:val="24"/>
          <w:lang w:val="pt-BR"/>
        </w:rPr>
        <w:t>Objetos:</w:t>
      </w:r>
      <w:r w:rsidRPr="00CD21A4">
        <w:rPr>
          <w:rFonts w:ascii="Roboto" w:hAnsi="Roboto"/>
          <w:sz w:val="24"/>
          <w:szCs w:val="24"/>
          <w:lang w:val="pt-BR"/>
        </w:rPr>
        <w:t> </w:t>
      </w:r>
      <w:r w:rsidR="00CD21A4">
        <w:rPr>
          <w:rFonts w:ascii="Roboto" w:hAnsi="Roboto"/>
          <w:sz w:val="24"/>
          <w:szCs w:val="24"/>
          <w:lang w:val="pt-BR"/>
        </w:rPr>
        <w:t xml:space="preserve"> </w:t>
      </w:r>
      <w:r w:rsidRPr="00CD21A4">
        <w:rPr>
          <w:rFonts w:ascii="Roboto" w:hAnsi="Roboto"/>
          <w:lang w:val="pt-BR"/>
        </w:rPr>
        <w:t>instâncias de uma classe</w:t>
      </w:r>
      <w:r w:rsidR="00CD21A4">
        <w:rPr>
          <w:rFonts w:ascii="Roboto" w:hAnsi="Roboto"/>
          <w:lang w:val="pt-BR"/>
        </w:rPr>
        <w:t>.</w:t>
      </w:r>
    </w:p>
    <w:p w14:paraId="4CD08907" w14:textId="77777777" w:rsidR="00D30F4B" w:rsidRPr="00E265EB" w:rsidRDefault="00D30F4B" w:rsidP="00CD21A4">
      <w:pPr>
        <w:pStyle w:val="Commarcadores"/>
        <w:numPr>
          <w:ilvl w:val="0"/>
          <w:numId w:val="0"/>
        </w:numPr>
        <w:rPr>
          <w:rFonts w:ascii="Roboto" w:hAnsi="Roboto"/>
          <w:lang w:val="pt-BR"/>
        </w:rPr>
      </w:pPr>
    </w:p>
    <w:p w14:paraId="7D52995E" w14:textId="5F2661C3" w:rsidR="00C6554A" w:rsidRPr="00E265EB" w:rsidRDefault="0015401A" w:rsidP="00C6554A">
      <w:pPr>
        <w:pStyle w:val="Ttulo2"/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Descrição</w:t>
      </w:r>
      <w:r w:rsidR="008060F5">
        <w:rPr>
          <w:rFonts w:ascii="Roboto" w:hAnsi="Roboto"/>
          <w:lang w:val="pt-BR"/>
        </w:rPr>
        <w:t xml:space="preserve"> do trabalho e mETODOLOGIA </w:t>
      </w:r>
    </w:p>
    <w:p w14:paraId="4B988DBE" w14:textId="77777777" w:rsidR="00374D55" w:rsidRPr="00E265EB" w:rsidRDefault="00374D55" w:rsidP="00374D55">
      <w:pPr>
        <w:rPr>
          <w:rFonts w:ascii="Roboto" w:hAnsi="Roboto"/>
          <w:lang w:val="pt-BR"/>
        </w:rPr>
      </w:pPr>
    </w:p>
    <w:p w14:paraId="077F1810" w14:textId="77777777" w:rsidR="00044DA6" w:rsidRDefault="00963F1C" w:rsidP="00A6450C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A proposta deste trabalho é a criação de maquina virtual para compra de ingressos de eventos. </w:t>
      </w:r>
    </w:p>
    <w:p w14:paraId="4A8CEF6B" w14:textId="6FFD24BF" w:rsidR="00044DA6" w:rsidRPr="003840CD" w:rsidRDefault="00963F1C" w:rsidP="00A6450C">
      <w:pPr>
        <w:rPr>
          <w:rFonts w:ascii="Roboto" w:hAnsi="Roboto"/>
          <w:u w:val="single"/>
          <w:lang w:val="pt-BR"/>
        </w:rPr>
      </w:pPr>
      <w:r>
        <w:rPr>
          <w:rFonts w:ascii="Roboto" w:hAnsi="Roboto"/>
          <w:lang w:val="pt-BR"/>
        </w:rPr>
        <w:t xml:space="preserve">Por se tratar de uma ferramenta de ampla utilização, essa </w:t>
      </w:r>
      <w:r w:rsidR="0038074B">
        <w:rPr>
          <w:rFonts w:ascii="Roboto" w:hAnsi="Roboto"/>
          <w:lang w:val="pt-BR"/>
        </w:rPr>
        <w:t>máquina</w:t>
      </w:r>
      <w:r>
        <w:rPr>
          <w:rFonts w:ascii="Roboto" w:hAnsi="Roboto"/>
          <w:lang w:val="pt-BR"/>
        </w:rPr>
        <w:t xml:space="preserve"> foi restrita a uma tecnologia para um shopping</w:t>
      </w:r>
      <w:r w:rsidR="0038074B">
        <w:rPr>
          <w:rFonts w:ascii="Roboto" w:hAnsi="Roboto"/>
          <w:lang w:val="pt-BR"/>
        </w:rPr>
        <w:t>, de endereço fixo,</w:t>
      </w:r>
      <w:r>
        <w:rPr>
          <w:rFonts w:ascii="Roboto" w:hAnsi="Roboto"/>
          <w:lang w:val="pt-BR"/>
        </w:rPr>
        <w:t xml:space="preserve"> o qual tem como atrações: cinema, shows de música, peças de teatro e concertos. </w:t>
      </w:r>
      <w:bookmarkStart w:id="1" w:name="_GoBack"/>
      <w:bookmarkEnd w:id="1"/>
    </w:p>
    <w:p w14:paraId="5D77B7A3" w14:textId="37D2E787" w:rsidR="00044DA6" w:rsidRDefault="00044DA6" w:rsidP="00A6450C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t xml:space="preserve">De maneira visual, o fluxograma abaixo exemplifica como foi </w:t>
      </w:r>
      <w:r w:rsidR="003840CD">
        <w:rPr>
          <w:rFonts w:ascii="Roboto" w:hAnsi="Roboto"/>
          <w:lang w:val="pt-BR"/>
        </w:rPr>
        <w:t>estruturada o caminho do cliente, desde o cadastro de seus dados pessoais até a impressão do bilhete para o evento.</w:t>
      </w:r>
    </w:p>
    <w:p w14:paraId="56C3160B" w14:textId="1531840F" w:rsidR="00044DA6" w:rsidRDefault="00044DA6" w:rsidP="00A6450C">
      <w:pPr>
        <w:rPr>
          <w:rFonts w:ascii="Roboto" w:hAnsi="Roboto"/>
          <w:lang w:val="pt-BR"/>
        </w:rPr>
      </w:pPr>
    </w:p>
    <w:p w14:paraId="27A3E1AF" w14:textId="3E3E060D" w:rsidR="00044DA6" w:rsidRDefault="003840CD" w:rsidP="00A6450C">
      <w:pPr>
        <w:rPr>
          <w:rFonts w:ascii="Roboto" w:hAnsi="Roboto"/>
          <w:lang w:val="pt-BR"/>
        </w:rPr>
      </w:pPr>
      <w:r>
        <w:rPr>
          <w:rFonts w:ascii="Roboto" w:hAnsi="Roboto"/>
          <w:noProof/>
          <w:lang w:val="pt-BR"/>
        </w:rPr>
        <w:drawing>
          <wp:inline distT="0" distB="0" distL="0" distR="0" wp14:anchorId="6C7B080C" wp14:editId="63643B95">
            <wp:extent cx="5274310" cy="3076575"/>
            <wp:effectExtent l="0" t="0" r="2159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B93E19C" w14:textId="3342F809" w:rsidR="00044DA6" w:rsidRDefault="00044DA6" w:rsidP="00A6450C">
      <w:pPr>
        <w:rPr>
          <w:rFonts w:ascii="Roboto" w:hAnsi="Roboto"/>
          <w:lang w:val="pt-BR"/>
        </w:rPr>
      </w:pPr>
    </w:p>
    <w:p w14:paraId="2B324D5C" w14:textId="43CE7EF7" w:rsidR="00044DA6" w:rsidRDefault="00044DA6" w:rsidP="00A6450C">
      <w:pPr>
        <w:rPr>
          <w:rFonts w:ascii="Roboto" w:hAnsi="Roboto"/>
          <w:lang w:val="pt-BR"/>
        </w:rPr>
      </w:pPr>
    </w:p>
    <w:p w14:paraId="63E99A94" w14:textId="13DBF93C" w:rsidR="00044DA6" w:rsidRDefault="00044DA6" w:rsidP="00A6450C">
      <w:pPr>
        <w:rPr>
          <w:rFonts w:ascii="Roboto" w:hAnsi="Roboto"/>
          <w:lang w:val="pt-BR"/>
        </w:rPr>
      </w:pPr>
    </w:p>
    <w:p w14:paraId="78F521A0" w14:textId="6F17E51E" w:rsidR="00044DA6" w:rsidRDefault="00044DA6" w:rsidP="00A6450C">
      <w:pPr>
        <w:rPr>
          <w:rFonts w:ascii="Roboto" w:hAnsi="Roboto"/>
          <w:lang w:val="pt-BR"/>
        </w:rPr>
      </w:pPr>
    </w:p>
    <w:p w14:paraId="02BDA29E" w14:textId="40143E79" w:rsidR="00044DA6" w:rsidRDefault="00044DA6" w:rsidP="00A6450C">
      <w:pPr>
        <w:rPr>
          <w:rFonts w:ascii="Roboto" w:hAnsi="Roboto"/>
          <w:lang w:val="pt-BR"/>
        </w:rPr>
      </w:pPr>
    </w:p>
    <w:p w14:paraId="63AD6ED7" w14:textId="0F821882" w:rsidR="00044DA6" w:rsidRDefault="00044DA6" w:rsidP="00A6450C">
      <w:pPr>
        <w:rPr>
          <w:rFonts w:ascii="Roboto" w:hAnsi="Roboto"/>
          <w:lang w:val="pt-BR"/>
        </w:rPr>
      </w:pPr>
    </w:p>
    <w:p w14:paraId="0CF2E402" w14:textId="5D21DDB7" w:rsidR="00044DA6" w:rsidRDefault="00044DA6" w:rsidP="00A6450C">
      <w:pPr>
        <w:rPr>
          <w:rFonts w:ascii="Roboto" w:hAnsi="Roboto"/>
          <w:lang w:val="pt-BR"/>
        </w:rPr>
      </w:pPr>
    </w:p>
    <w:p w14:paraId="7743B023" w14:textId="7AC915D0" w:rsidR="00044DA6" w:rsidRDefault="00044DA6" w:rsidP="00A6450C">
      <w:pPr>
        <w:rPr>
          <w:rFonts w:ascii="Roboto" w:hAnsi="Roboto"/>
          <w:lang w:val="pt-BR"/>
        </w:rPr>
      </w:pPr>
    </w:p>
    <w:p w14:paraId="0F56CA5F" w14:textId="0F9E5117" w:rsidR="00044DA6" w:rsidRDefault="00044DA6" w:rsidP="00A6450C">
      <w:pPr>
        <w:rPr>
          <w:rFonts w:ascii="Roboto" w:hAnsi="Roboto"/>
          <w:lang w:val="pt-BR"/>
        </w:rPr>
      </w:pPr>
    </w:p>
    <w:p w14:paraId="4799AA22" w14:textId="6D20BED4" w:rsidR="00044DA6" w:rsidRDefault="00044DA6" w:rsidP="00A6450C">
      <w:pPr>
        <w:rPr>
          <w:rFonts w:ascii="Roboto" w:hAnsi="Roboto"/>
          <w:lang w:val="pt-BR"/>
        </w:rPr>
      </w:pPr>
    </w:p>
    <w:p w14:paraId="00203E28" w14:textId="77777777" w:rsidR="00044DA6" w:rsidRDefault="00044DA6" w:rsidP="00A6450C">
      <w:pPr>
        <w:rPr>
          <w:rFonts w:ascii="Roboto" w:hAnsi="Roboto"/>
          <w:lang w:val="pt-BR"/>
        </w:rPr>
      </w:pPr>
    </w:p>
    <w:p w14:paraId="2704797E" w14:textId="77777777" w:rsidR="00044DA6" w:rsidRDefault="0038074B" w:rsidP="00A6450C">
      <w:pPr>
        <w:rPr>
          <w:rFonts w:ascii="Roboto" w:hAnsi="Roboto"/>
        </w:rPr>
      </w:pPr>
      <w:r w:rsidRPr="0038074B">
        <w:rPr>
          <w:rFonts w:ascii="Roboto" w:hAnsi="Roboto"/>
        </w:rPr>
        <w:t>Cada evento</w:t>
      </w:r>
      <w:r>
        <w:rPr>
          <w:rFonts w:ascii="Roboto" w:hAnsi="Roboto"/>
        </w:rPr>
        <w:t xml:space="preserve"> tem sua propria classe, respeitando o paradigma de orientação a objetos exporto na introdução. Para tanto, cada uma das classes</w:t>
      </w:r>
      <w:r w:rsidRPr="0038074B">
        <w:rPr>
          <w:rFonts w:ascii="Roboto" w:hAnsi="Roboto"/>
        </w:rPr>
        <w:t xml:space="preserve"> </w:t>
      </w:r>
      <w:r>
        <w:rPr>
          <w:rFonts w:ascii="Roboto" w:hAnsi="Roboto"/>
        </w:rPr>
        <w:t>foi</w:t>
      </w:r>
      <w:r w:rsidRPr="0038074B">
        <w:rPr>
          <w:rFonts w:ascii="Roboto" w:hAnsi="Roboto"/>
        </w:rPr>
        <w:t xml:space="preserve"> caracterizad</w:t>
      </w:r>
      <w:r>
        <w:rPr>
          <w:rFonts w:ascii="Roboto" w:hAnsi="Roboto"/>
        </w:rPr>
        <w:t>a</w:t>
      </w:r>
      <w:r w:rsidRPr="0038074B">
        <w:rPr>
          <w:rFonts w:ascii="Roboto" w:hAnsi="Roboto"/>
        </w:rPr>
        <w:t xml:space="preserve"> com atributos como nome, data, </w:t>
      </w:r>
      <w:r>
        <w:rPr>
          <w:rFonts w:ascii="Roboto" w:hAnsi="Roboto"/>
        </w:rPr>
        <w:t>horario, sala, tipo e valores proprios. Para complementar, cada uma dessas classes estão sujeitas a uma class</w:t>
      </w:r>
      <w:r w:rsidR="00044DA6">
        <w:rPr>
          <w:rFonts w:ascii="Roboto" w:hAnsi="Roboto"/>
        </w:rPr>
        <w:t>e</w:t>
      </w:r>
      <w:r>
        <w:rPr>
          <w:rFonts w:ascii="Roboto" w:hAnsi="Roboto"/>
        </w:rPr>
        <w:t xml:space="preserve"> superior, chamada de classe Evento, e como subclasse</w:t>
      </w:r>
      <w:r w:rsidR="00044DA6">
        <w:rPr>
          <w:rFonts w:ascii="Roboto" w:hAnsi="Roboto"/>
        </w:rPr>
        <w:t xml:space="preserve"> desta</w:t>
      </w:r>
      <w:r>
        <w:rPr>
          <w:rFonts w:ascii="Roboto" w:hAnsi="Roboto"/>
        </w:rPr>
        <w:t xml:space="preserve"> a class bilhete para cada tipo de evento. </w:t>
      </w:r>
    </w:p>
    <w:p w14:paraId="64D2ADE5" w14:textId="5B0CFE6B" w:rsidR="00A6450C" w:rsidRPr="00044DA6" w:rsidRDefault="0038074B" w:rsidP="00A6450C">
      <w:pPr>
        <w:rPr>
          <w:rFonts w:ascii="Roboto" w:hAnsi="Roboto"/>
          <w:lang w:val="pt-BR"/>
        </w:rPr>
      </w:pPr>
      <w:r>
        <w:rPr>
          <w:rFonts w:ascii="Roboto" w:hAnsi="Roboto"/>
        </w:rPr>
        <w:t>Essa estrutura</w:t>
      </w:r>
      <w:r w:rsidR="00044DA6">
        <w:rPr>
          <w:rFonts w:ascii="Roboto" w:hAnsi="Roboto"/>
        </w:rPr>
        <w:t xml:space="preserve"> de eventos</w:t>
      </w:r>
      <w:r>
        <w:rPr>
          <w:rFonts w:ascii="Roboto" w:hAnsi="Roboto"/>
        </w:rPr>
        <w:t xml:space="preserve"> </w:t>
      </w:r>
      <w:r w:rsidR="00044DA6">
        <w:rPr>
          <w:rFonts w:ascii="Roboto" w:hAnsi="Roboto"/>
        </w:rPr>
        <w:t>pode ser</w:t>
      </w:r>
      <w:r>
        <w:rPr>
          <w:rFonts w:ascii="Roboto" w:hAnsi="Roboto"/>
        </w:rPr>
        <w:t xml:space="preserve"> melhor entendida n</w:t>
      </w:r>
      <w:r w:rsidR="00044DA6">
        <w:rPr>
          <w:rFonts w:ascii="Roboto" w:hAnsi="Roboto"/>
        </w:rPr>
        <w:t>o</w:t>
      </w:r>
      <w:r>
        <w:rPr>
          <w:rFonts w:ascii="Roboto" w:hAnsi="Roboto"/>
        </w:rPr>
        <w:t xml:space="preserve"> diagrama UML apresentado abaixo. </w:t>
      </w:r>
    </w:p>
    <w:p w14:paraId="7813AA24" w14:textId="77777777" w:rsidR="00044DA6" w:rsidRDefault="00044DA6" w:rsidP="00A6450C">
      <w:pPr>
        <w:rPr>
          <w:rFonts w:ascii="Roboto" w:hAnsi="Roboto"/>
        </w:rPr>
      </w:pPr>
    </w:p>
    <w:p w14:paraId="1CEDA76E" w14:textId="305A3056" w:rsidR="00044DA6" w:rsidRPr="00E265EB" w:rsidRDefault="00044DA6" w:rsidP="00A6450C">
      <w:pPr>
        <w:rPr>
          <w:rFonts w:ascii="Roboto" w:hAnsi="Roboto"/>
        </w:rPr>
      </w:pPr>
      <w:r w:rsidRPr="00044DA6">
        <w:rPr>
          <w:rFonts w:ascii="Roboto" w:hAnsi="Roboto"/>
        </w:rPr>
        <w:drawing>
          <wp:inline distT="0" distB="0" distL="0" distR="0" wp14:anchorId="0EFD1927" wp14:editId="7C29C7D6">
            <wp:extent cx="5274310" cy="268732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F525" w14:textId="77777777" w:rsidR="004568CB" w:rsidRPr="00E265EB" w:rsidRDefault="004568CB" w:rsidP="00A6450C">
      <w:pPr>
        <w:rPr>
          <w:rFonts w:ascii="Roboto" w:hAnsi="Roboto"/>
        </w:rPr>
      </w:pPr>
    </w:p>
    <w:p w14:paraId="393233EB" w14:textId="60DF8C24" w:rsidR="00963F1C" w:rsidRDefault="00963F1C">
      <w:pPr>
        <w:rPr>
          <w:rFonts w:ascii="Roboto" w:hAnsi="Roboto"/>
          <w:noProof/>
          <w:lang w:val="pt-BR"/>
        </w:rPr>
      </w:pPr>
      <w:r>
        <w:rPr>
          <w:rFonts w:ascii="Roboto" w:hAnsi="Roboto"/>
          <w:noProof/>
          <w:lang w:val="pt-BR"/>
        </w:rPr>
        <w:br w:type="page"/>
      </w:r>
    </w:p>
    <w:p w14:paraId="7B10313E" w14:textId="77777777" w:rsidR="00680EA8" w:rsidRDefault="00680EA8" w:rsidP="00F31110">
      <w:pPr>
        <w:jc w:val="center"/>
        <w:rPr>
          <w:rFonts w:ascii="Roboto" w:hAnsi="Roboto"/>
          <w:lang w:val="pt-BR"/>
        </w:rPr>
      </w:pPr>
    </w:p>
    <w:p w14:paraId="108A2FB2" w14:textId="151EB06F" w:rsidR="00E265EB" w:rsidRDefault="00E265EB" w:rsidP="00F31110">
      <w:pPr>
        <w:jc w:val="center"/>
        <w:rPr>
          <w:rFonts w:ascii="Roboto" w:hAnsi="Roboto"/>
          <w:lang w:val="pt-BR"/>
        </w:rPr>
      </w:pPr>
    </w:p>
    <w:p w14:paraId="556361E6" w14:textId="77777777" w:rsidR="00D30F4B" w:rsidRPr="00E265EB" w:rsidRDefault="00D30F4B" w:rsidP="00F31110">
      <w:pPr>
        <w:jc w:val="center"/>
        <w:rPr>
          <w:rFonts w:ascii="Roboto" w:hAnsi="Roboto"/>
          <w:lang w:val="pt-BR"/>
        </w:rPr>
      </w:pPr>
    </w:p>
    <w:p w14:paraId="769DF576" w14:textId="6325C5EF" w:rsidR="00A6450C" w:rsidRPr="00E265EB" w:rsidRDefault="0096039F" w:rsidP="00A6450C">
      <w:pPr>
        <w:pStyle w:val="Ttulo2"/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ABORDAGEM E FUNÇÕES UTILIZADAS</w:t>
      </w:r>
    </w:p>
    <w:p w14:paraId="3B273E23" w14:textId="77777777" w:rsidR="00374D55" w:rsidRPr="00E265EB" w:rsidRDefault="00374D55" w:rsidP="00374D55">
      <w:pPr>
        <w:rPr>
          <w:rFonts w:ascii="Roboto" w:hAnsi="Roboto"/>
          <w:lang w:val="pt-BR"/>
        </w:rPr>
      </w:pPr>
    </w:p>
    <w:p w14:paraId="3AE6851F" w14:textId="65E3EB07" w:rsidR="00680EA8" w:rsidRPr="00E265EB" w:rsidRDefault="00680EA8" w:rsidP="00680EA8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Sendo o mais prático e objetivo possível dentro do programa, foi construído um menu de opção para o usuário que o usuário interaja com a agenda de forma simples. </w:t>
      </w:r>
    </w:p>
    <w:p w14:paraId="73BC4ED2" w14:textId="609608A6" w:rsidR="00680EA8" w:rsidRPr="00E265EB" w:rsidRDefault="00680EA8" w:rsidP="00680EA8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Todas as funções, exceto a </w:t>
      </w:r>
      <w:r w:rsidRPr="00E265EB">
        <w:rPr>
          <w:rFonts w:ascii="Roboto" w:hAnsi="Roboto"/>
          <w:i/>
          <w:lang w:val="pt-BR"/>
        </w:rPr>
        <w:t>void menu ()</w:t>
      </w:r>
      <w:r w:rsidRPr="00E265EB">
        <w:rPr>
          <w:rFonts w:ascii="Roboto" w:hAnsi="Roboto"/>
          <w:lang w:val="pt-BR"/>
        </w:rPr>
        <w:t xml:space="preserve"> foram instanciadas dentro da biblioteca </w:t>
      </w:r>
      <w:r w:rsidRPr="00E265EB">
        <w:rPr>
          <w:rFonts w:ascii="Roboto" w:hAnsi="Roboto"/>
          <w:i/>
          <w:lang w:val="pt-BR"/>
        </w:rPr>
        <w:t>funções.h</w:t>
      </w:r>
      <w:r w:rsidR="00ED5DD4" w:rsidRPr="00E265EB">
        <w:rPr>
          <w:rFonts w:ascii="Roboto" w:hAnsi="Roboto"/>
          <w:i/>
          <w:lang w:val="pt-BR"/>
        </w:rPr>
        <w:t xml:space="preserve">. </w:t>
      </w:r>
      <w:r w:rsidR="00ED5DD4" w:rsidRPr="00E265EB">
        <w:rPr>
          <w:rFonts w:ascii="Roboto" w:hAnsi="Roboto"/>
          <w:lang w:val="pt-BR"/>
        </w:rPr>
        <w:t>Lá, como será descrito logo abaixo, está escrita as funções responsáveis pelo funcionamento do programa.</w:t>
      </w:r>
    </w:p>
    <w:p w14:paraId="12201EF3" w14:textId="265F477A" w:rsidR="00ED5DD4" w:rsidRPr="00E265EB" w:rsidRDefault="00ED5DD4" w:rsidP="00680EA8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Ainda no arquivo </w:t>
      </w:r>
      <w:r w:rsidRPr="00E265EB">
        <w:rPr>
          <w:rFonts w:ascii="Roboto" w:hAnsi="Roboto"/>
          <w:i/>
          <w:lang w:val="pt-BR"/>
        </w:rPr>
        <w:t>main.cpp</w:t>
      </w:r>
      <w:r w:rsidR="00D76E6F" w:rsidRPr="00E265EB">
        <w:rPr>
          <w:rFonts w:ascii="Roboto" w:hAnsi="Roboto"/>
          <w:i/>
          <w:lang w:val="pt-BR"/>
        </w:rPr>
        <w:t>,</w:t>
      </w:r>
      <w:r w:rsidRPr="00E265EB">
        <w:rPr>
          <w:rFonts w:ascii="Roboto" w:hAnsi="Roboto"/>
          <w:i/>
          <w:lang w:val="pt-BR"/>
        </w:rPr>
        <w:t xml:space="preserve"> </w:t>
      </w:r>
      <w:r w:rsidRPr="00E265EB">
        <w:rPr>
          <w:rFonts w:ascii="Roboto" w:hAnsi="Roboto"/>
          <w:lang w:val="pt-BR"/>
        </w:rPr>
        <w:t xml:space="preserve">na função principal, foi instanciada a </w:t>
      </w:r>
      <w:r w:rsidRPr="00E265EB">
        <w:rPr>
          <w:rFonts w:ascii="Roboto" w:hAnsi="Roboto"/>
          <w:i/>
          <w:lang w:val="pt-BR"/>
        </w:rPr>
        <w:t>Agenda</w:t>
      </w:r>
      <w:r w:rsidRPr="00E265EB">
        <w:rPr>
          <w:rFonts w:ascii="Roboto" w:hAnsi="Roboto"/>
          <w:lang w:val="pt-BR"/>
        </w:rPr>
        <w:t xml:space="preserve"> com a seguinte estrutura: </w:t>
      </w:r>
      <w:r w:rsidRPr="00E265EB">
        <w:rPr>
          <w:rFonts w:ascii="Roboto" w:hAnsi="Roboto"/>
          <w:i/>
          <w:lang w:val="pt-BR"/>
        </w:rPr>
        <w:t xml:space="preserve"> Agenda * Inicio = NULL, * Fim = NULL, add;</w:t>
      </w:r>
      <w:r w:rsidRPr="00E265EB">
        <w:rPr>
          <w:rFonts w:ascii="Roboto" w:hAnsi="Roboto"/>
          <w:lang w:val="pt-BR"/>
        </w:rPr>
        <w:t xml:space="preserve"> </w:t>
      </w:r>
      <w:proofErr w:type="gramStart"/>
      <w:r w:rsidRPr="00E265EB">
        <w:rPr>
          <w:rFonts w:ascii="Roboto" w:hAnsi="Roboto"/>
          <w:lang w:val="pt-BR"/>
        </w:rPr>
        <w:t>Essa</w:t>
      </w:r>
      <w:proofErr w:type="gramEnd"/>
      <w:r w:rsidRPr="00E265EB">
        <w:rPr>
          <w:rFonts w:ascii="Roboto" w:hAnsi="Roboto"/>
          <w:lang w:val="pt-BR"/>
        </w:rPr>
        <w:t xml:space="preserve"> linha de comando diz respeito a um ponteiro para o inicio e fim de um lista encadeada, que no caso será a lista para a agenda do programa.</w:t>
      </w:r>
      <w:r w:rsidR="00D76E6F" w:rsidRPr="00E265EB">
        <w:rPr>
          <w:rFonts w:ascii="Roboto" w:hAnsi="Roboto"/>
          <w:lang w:val="pt-BR"/>
        </w:rPr>
        <w:t xml:space="preserve"> Em seguida, para tornar o menu funcional, tratando-se de uma agenda, que pode ser inserido compromissos com frequência, utilizou-se </w:t>
      </w:r>
      <w:r w:rsidR="00374D55" w:rsidRPr="00E265EB">
        <w:rPr>
          <w:rFonts w:ascii="Roboto" w:hAnsi="Roboto"/>
          <w:lang w:val="pt-BR"/>
        </w:rPr>
        <w:t xml:space="preserve">uma função </w:t>
      </w:r>
      <w:r w:rsidR="00374D55" w:rsidRPr="00E265EB">
        <w:rPr>
          <w:rFonts w:ascii="Roboto" w:hAnsi="Roboto"/>
          <w:i/>
          <w:lang w:val="pt-BR"/>
        </w:rPr>
        <w:t xml:space="preserve">do </w:t>
      </w:r>
      <w:r w:rsidR="00374D55" w:rsidRPr="00E265EB">
        <w:rPr>
          <w:rFonts w:ascii="Roboto" w:hAnsi="Roboto"/>
          <w:lang w:val="pt-BR"/>
        </w:rPr>
        <w:t xml:space="preserve">que faz o menu retornar quando uma das escolhas é finalizada. </w:t>
      </w:r>
    </w:p>
    <w:p w14:paraId="725D1546" w14:textId="2125779C" w:rsidR="00374D55" w:rsidRPr="00E265EB" w:rsidRDefault="00374D55" w:rsidP="00680EA8">
      <w:pPr>
        <w:rPr>
          <w:rFonts w:ascii="Roboto" w:hAnsi="Roboto"/>
          <w:i/>
          <w:lang w:val="pt-BR"/>
        </w:rPr>
      </w:pPr>
      <w:r w:rsidRPr="00E265EB">
        <w:rPr>
          <w:rFonts w:ascii="Roboto" w:hAnsi="Roboto"/>
          <w:lang w:val="pt-BR"/>
        </w:rPr>
        <w:t xml:space="preserve">Cada uma das opções testa se o valor de entrada corresponde ao esperado para uma agenda de compromissos. Por exemplo, </w:t>
      </w:r>
      <w:r w:rsidRPr="00E265EB">
        <w:rPr>
          <w:rFonts w:ascii="Roboto" w:hAnsi="Roboto"/>
          <w:i/>
          <w:lang w:val="pt-BR"/>
        </w:rPr>
        <w:t xml:space="preserve">while </w:t>
      </w:r>
      <w:proofErr w:type="gramStart"/>
      <w:r w:rsidRPr="00E265EB">
        <w:rPr>
          <w:rFonts w:ascii="Roboto" w:hAnsi="Roboto"/>
          <w:i/>
          <w:lang w:val="pt-BR"/>
        </w:rPr>
        <w:t>( (</w:t>
      </w:r>
      <w:proofErr w:type="gramEnd"/>
      <w:r w:rsidRPr="00E265EB">
        <w:rPr>
          <w:rFonts w:ascii="Roboto" w:hAnsi="Roboto"/>
          <w:i/>
          <w:lang w:val="pt-BR"/>
        </w:rPr>
        <w:t xml:space="preserve"> int(add.mes.length()) &gt; 12) || add.mes.find(';')!= string::npos);</w:t>
      </w:r>
    </w:p>
    <w:p w14:paraId="356A5405" w14:textId="77777777" w:rsidR="00F31110" w:rsidRPr="00E265EB" w:rsidRDefault="00F31110" w:rsidP="00680EA8">
      <w:pPr>
        <w:rPr>
          <w:rFonts w:ascii="Roboto" w:hAnsi="Roboto"/>
          <w:i/>
          <w:lang w:val="pt-BR"/>
        </w:rPr>
      </w:pPr>
    </w:p>
    <w:p w14:paraId="07BE171E" w14:textId="4B260E12" w:rsidR="00F31110" w:rsidRPr="00E265EB" w:rsidRDefault="00F31110" w:rsidP="00F31110">
      <w:pPr>
        <w:jc w:val="center"/>
        <w:rPr>
          <w:rFonts w:ascii="Roboto" w:hAnsi="Roboto"/>
          <w:i/>
          <w:lang w:val="pt-BR"/>
        </w:rPr>
      </w:pPr>
      <w:r w:rsidRPr="00E265EB">
        <w:rPr>
          <w:rFonts w:ascii="Roboto" w:hAnsi="Roboto"/>
          <w:i/>
          <w:noProof/>
          <w:lang w:val="pt-BR"/>
        </w:rPr>
        <w:drawing>
          <wp:inline distT="0" distB="0" distL="0" distR="0" wp14:anchorId="0FC7CD01" wp14:editId="3186F303">
            <wp:extent cx="1646238" cy="1162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2131" cy="11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A29B" w14:textId="7B71E1D6" w:rsidR="00F31110" w:rsidRPr="00E265EB" w:rsidRDefault="00F31110" w:rsidP="00F31110">
      <w:pPr>
        <w:jc w:val="center"/>
        <w:rPr>
          <w:rFonts w:ascii="Roboto" w:hAnsi="Roboto"/>
          <w:i/>
          <w:lang w:val="pt-BR"/>
        </w:rPr>
      </w:pPr>
      <w:r w:rsidRPr="00E265EB">
        <w:rPr>
          <w:rFonts w:ascii="Roboto" w:hAnsi="Roboto"/>
          <w:i/>
          <w:lang w:val="pt-BR"/>
        </w:rPr>
        <w:t>Definição da struct para as strings necessárias ao programa.</w:t>
      </w:r>
    </w:p>
    <w:p w14:paraId="739A1FD6" w14:textId="5046385D" w:rsidR="00374D55" w:rsidRPr="00E265EB" w:rsidRDefault="00374D55" w:rsidP="00680EA8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Na tabela abaixo</w:t>
      </w:r>
      <w:r w:rsidR="00F31110" w:rsidRPr="00E265EB">
        <w:rPr>
          <w:rFonts w:ascii="Roboto" w:hAnsi="Roboto"/>
          <w:lang w:val="pt-BR"/>
        </w:rPr>
        <w:t>,</w:t>
      </w:r>
      <w:r w:rsidRPr="00E265EB">
        <w:rPr>
          <w:rFonts w:ascii="Roboto" w:hAnsi="Roboto"/>
          <w:lang w:val="pt-BR"/>
        </w:rPr>
        <w:t xml:space="preserve"> uma tabela simplificada de como o menu da agenda funciona e suas opções disponíveis.</w:t>
      </w:r>
    </w:p>
    <w:p w14:paraId="4112FDA5" w14:textId="10997A03" w:rsidR="00374D55" w:rsidRPr="00E265EB" w:rsidRDefault="00374D55" w:rsidP="00680EA8">
      <w:pPr>
        <w:rPr>
          <w:rFonts w:ascii="Roboto" w:hAnsi="Roboto"/>
          <w:i/>
          <w:lang w:val="pt-BR"/>
        </w:rPr>
      </w:pPr>
    </w:p>
    <w:p w14:paraId="1EC3B603" w14:textId="77777777" w:rsidR="00BD3004" w:rsidRPr="00E265EB" w:rsidRDefault="00374D55">
      <w:pPr>
        <w:rPr>
          <w:rFonts w:ascii="Roboto" w:hAnsi="Roboto"/>
          <w:lang w:val="pt-BR"/>
        </w:rPr>
      </w:pPr>
      <w:r w:rsidRPr="00E265EB">
        <w:rPr>
          <w:rFonts w:ascii="Roboto" w:hAnsi="Roboto"/>
          <w:noProof/>
          <w:lang w:val="pt-BR"/>
        </w:rPr>
        <w:lastRenderedPageBreak/>
        <w:drawing>
          <wp:inline distT="0" distB="0" distL="0" distR="0" wp14:anchorId="19BF1199" wp14:editId="278B85A0">
            <wp:extent cx="5861050" cy="1682750"/>
            <wp:effectExtent l="38100" t="19050" r="2540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0830A7E" w14:textId="77777777" w:rsidR="00BD3004" w:rsidRPr="00E265EB" w:rsidRDefault="00BD3004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Para compor todas essas opções temos as seguintes funções implementadas:</w:t>
      </w:r>
    </w:p>
    <w:p w14:paraId="352E9374" w14:textId="429E115B" w:rsidR="00BD3004" w:rsidRPr="00E265EB" w:rsidRDefault="00BD3004" w:rsidP="00BD3004">
      <w:pPr>
        <w:pStyle w:val="PargrafodaLista"/>
        <w:numPr>
          <w:ilvl w:val="0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FUNÇÃO PARA INSERERI ORDENADO </w:t>
      </w:r>
    </w:p>
    <w:p w14:paraId="450CB0C6" w14:textId="621E9790" w:rsidR="00420E64" w:rsidRPr="00E265EB" w:rsidRDefault="00420E64" w:rsidP="00420E64">
      <w:pPr>
        <w:pStyle w:val="PargrafodaLista"/>
        <w:numPr>
          <w:ilvl w:val="1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void </w:t>
      </w:r>
      <w:proofErr w:type="gramStart"/>
      <w:r w:rsidRPr="00E265EB">
        <w:rPr>
          <w:rFonts w:ascii="Roboto" w:hAnsi="Roboto"/>
          <w:lang w:val="pt-BR"/>
        </w:rPr>
        <w:t>insereOrdenado( string</w:t>
      </w:r>
      <w:proofErr w:type="gramEnd"/>
      <w:r w:rsidRPr="00E265EB">
        <w:rPr>
          <w:rFonts w:ascii="Roboto" w:hAnsi="Roboto"/>
          <w:lang w:val="pt-BR"/>
        </w:rPr>
        <w:t xml:space="preserve"> mes, string dia, string hora, string descricao, Agenda** Inicio, Agenda** Fim )</w:t>
      </w:r>
    </w:p>
    <w:p w14:paraId="4AA951B1" w14:textId="77777777" w:rsidR="00420E64" w:rsidRPr="00E265EB" w:rsidRDefault="00420E64" w:rsidP="00420E64">
      <w:pPr>
        <w:pStyle w:val="PargrafodaLista"/>
        <w:ind w:left="1440"/>
        <w:rPr>
          <w:rFonts w:ascii="Roboto" w:hAnsi="Roboto"/>
          <w:lang w:val="pt-BR"/>
        </w:rPr>
      </w:pPr>
    </w:p>
    <w:p w14:paraId="56390160" w14:textId="18BED1A1" w:rsidR="00BD3004" w:rsidRPr="00E265EB" w:rsidRDefault="00BD3004" w:rsidP="00BD3004">
      <w:pPr>
        <w:pStyle w:val="PargrafodaLista"/>
        <w:numPr>
          <w:ilvl w:val="0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FUNÇÃO PARA ABRIR O ARQUIVO CSV COM OS DADOS DA AGENDA </w:t>
      </w:r>
    </w:p>
    <w:p w14:paraId="6B7CD771" w14:textId="76E137D6" w:rsidR="00420E64" w:rsidRPr="00E265EB" w:rsidRDefault="00420E64" w:rsidP="00420E64">
      <w:pPr>
        <w:pStyle w:val="PargrafodaLista"/>
        <w:numPr>
          <w:ilvl w:val="1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void abrirArquivo (Agenda** Inicio, Agenda** Fim)</w:t>
      </w:r>
    </w:p>
    <w:p w14:paraId="392802E8" w14:textId="77777777" w:rsidR="00420E64" w:rsidRPr="00E265EB" w:rsidRDefault="00420E64" w:rsidP="00420E64">
      <w:pPr>
        <w:pStyle w:val="PargrafodaLista"/>
        <w:ind w:left="1440"/>
        <w:rPr>
          <w:rFonts w:ascii="Roboto" w:hAnsi="Roboto"/>
          <w:lang w:val="pt-BR"/>
        </w:rPr>
      </w:pPr>
    </w:p>
    <w:p w14:paraId="6234EF07" w14:textId="77777777" w:rsidR="00420E64" w:rsidRPr="00E265EB" w:rsidRDefault="00420E64" w:rsidP="00420E64">
      <w:pPr>
        <w:pStyle w:val="PargrafodaLista"/>
        <w:ind w:left="1440"/>
        <w:rPr>
          <w:rFonts w:ascii="Roboto" w:hAnsi="Roboto"/>
          <w:lang w:val="pt-BR"/>
        </w:rPr>
      </w:pPr>
    </w:p>
    <w:p w14:paraId="4A7B4D08" w14:textId="763A6FD4" w:rsidR="00BD3004" w:rsidRPr="00E265EB" w:rsidRDefault="00BD3004" w:rsidP="00BD3004">
      <w:pPr>
        <w:pStyle w:val="PargrafodaLista"/>
        <w:numPr>
          <w:ilvl w:val="0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FUNÇÃO LIBERA A MEMORIA ALOCADA UTILIZADA</w:t>
      </w:r>
    </w:p>
    <w:p w14:paraId="3AE10603" w14:textId="4F0442FD" w:rsidR="00420E64" w:rsidRPr="00E265EB" w:rsidRDefault="00420E64" w:rsidP="00420E64">
      <w:pPr>
        <w:pStyle w:val="PargrafodaLista"/>
        <w:numPr>
          <w:ilvl w:val="1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void </w:t>
      </w:r>
      <w:proofErr w:type="gramStart"/>
      <w:r w:rsidRPr="00E265EB">
        <w:rPr>
          <w:rFonts w:ascii="Roboto" w:hAnsi="Roboto"/>
          <w:lang w:val="pt-BR"/>
        </w:rPr>
        <w:t>libera( Agenda</w:t>
      </w:r>
      <w:proofErr w:type="gramEnd"/>
      <w:r w:rsidRPr="00E265EB">
        <w:rPr>
          <w:rFonts w:ascii="Roboto" w:hAnsi="Roboto"/>
          <w:lang w:val="pt-BR"/>
        </w:rPr>
        <w:t xml:space="preserve"> * Inicio )</w:t>
      </w:r>
    </w:p>
    <w:p w14:paraId="718AD367" w14:textId="77777777" w:rsidR="00420E64" w:rsidRPr="00E265EB" w:rsidRDefault="00420E64" w:rsidP="00420E64">
      <w:pPr>
        <w:pStyle w:val="PargrafodaLista"/>
        <w:ind w:left="1440"/>
        <w:rPr>
          <w:rFonts w:ascii="Roboto" w:hAnsi="Roboto"/>
          <w:lang w:val="pt-BR"/>
        </w:rPr>
      </w:pPr>
    </w:p>
    <w:p w14:paraId="375BEC82" w14:textId="5B2B2DC0" w:rsidR="00BD3004" w:rsidRPr="00E265EB" w:rsidRDefault="00BD3004" w:rsidP="00BD3004">
      <w:pPr>
        <w:pStyle w:val="PargrafodaLista"/>
        <w:numPr>
          <w:ilvl w:val="0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FUNÇÃO QUE MOSTRA OS COMPROMISSOS DA LISTA NO DIA</w:t>
      </w:r>
    </w:p>
    <w:p w14:paraId="2286FE96" w14:textId="75DCFB0B" w:rsidR="00420E64" w:rsidRPr="00E265EB" w:rsidRDefault="00420E64" w:rsidP="00420E64">
      <w:pPr>
        <w:pStyle w:val="PargrafodaLista"/>
        <w:numPr>
          <w:ilvl w:val="1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int </w:t>
      </w:r>
      <w:proofErr w:type="gramStart"/>
      <w:r w:rsidRPr="00E265EB">
        <w:rPr>
          <w:rFonts w:ascii="Roboto" w:hAnsi="Roboto"/>
          <w:lang w:val="pt-BR"/>
        </w:rPr>
        <w:t>buscar(</w:t>
      </w:r>
      <w:proofErr w:type="gramEnd"/>
      <w:r w:rsidRPr="00E265EB">
        <w:rPr>
          <w:rFonts w:ascii="Roboto" w:hAnsi="Roboto"/>
          <w:lang w:val="pt-BR"/>
        </w:rPr>
        <w:t>Agenda* Inicio, char * escolha)</w:t>
      </w:r>
    </w:p>
    <w:p w14:paraId="3997D31A" w14:textId="77777777" w:rsidR="00420E64" w:rsidRPr="00E265EB" w:rsidRDefault="00420E64" w:rsidP="00420E64">
      <w:pPr>
        <w:pStyle w:val="PargrafodaLista"/>
        <w:ind w:left="1440"/>
        <w:rPr>
          <w:rFonts w:ascii="Roboto" w:hAnsi="Roboto"/>
          <w:lang w:val="pt-BR"/>
        </w:rPr>
      </w:pPr>
    </w:p>
    <w:p w14:paraId="0A744F38" w14:textId="77777777" w:rsidR="00420E64" w:rsidRPr="00E265EB" w:rsidRDefault="00BD3004" w:rsidP="00BD3004">
      <w:pPr>
        <w:pStyle w:val="PargrafodaLista"/>
        <w:numPr>
          <w:ilvl w:val="0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FUNÇÃO QUE MOSTRA OS COMPROMISSOS DA LISTA</w:t>
      </w:r>
    </w:p>
    <w:p w14:paraId="26CDE3DA" w14:textId="7760A246" w:rsidR="00420E64" w:rsidRPr="00E265EB" w:rsidRDefault="00420E64" w:rsidP="00420E64">
      <w:pPr>
        <w:pStyle w:val="PargrafodaLista"/>
        <w:numPr>
          <w:ilvl w:val="1"/>
          <w:numId w:val="16"/>
        </w:num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void </w:t>
      </w:r>
      <w:proofErr w:type="gramStart"/>
      <w:r w:rsidRPr="00E265EB">
        <w:rPr>
          <w:rFonts w:ascii="Roboto" w:hAnsi="Roboto"/>
          <w:lang w:val="pt-BR"/>
        </w:rPr>
        <w:t>mostra( Agenda</w:t>
      </w:r>
      <w:proofErr w:type="gramEnd"/>
      <w:r w:rsidRPr="00E265EB">
        <w:rPr>
          <w:rFonts w:ascii="Roboto" w:hAnsi="Roboto"/>
          <w:lang w:val="pt-BR"/>
        </w:rPr>
        <w:t xml:space="preserve"> * Inicio, int opcao )</w:t>
      </w:r>
    </w:p>
    <w:p w14:paraId="09C37A46" w14:textId="60AF8AA5" w:rsidR="00D30F4B" w:rsidRDefault="00D30F4B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br w:type="page"/>
      </w:r>
    </w:p>
    <w:p w14:paraId="4966D0D4" w14:textId="77777777" w:rsidR="002C74C0" w:rsidRPr="00E265EB" w:rsidRDefault="00D77F00">
      <w:pPr>
        <w:rPr>
          <w:rFonts w:ascii="Roboto" w:hAnsi="Roboto"/>
          <w:lang w:val="pt-BR"/>
        </w:rPr>
      </w:pPr>
    </w:p>
    <w:p w14:paraId="2B367711" w14:textId="77777777" w:rsidR="00A6450C" w:rsidRPr="00E265EB" w:rsidRDefault="0096039F" w:rsidP="00A6450C">
      <w:pPr>
        <w:pStyle w:val="Ttulo2"/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DESCRIÇÃO DA ESTRUTURA PRINCIPAL</w:t>
      </w:r>
    </w:p>
    <w:p w14:paraId="25E9424F" w14:textId="0045C7E0" w:rsidR="00A6450C" w:rsidRPr="00E265EB" w:rsidRDefault="00D64ACB" w:rsidP="00D64ACB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Temos como macro do programa a lista encadeada que faz a inserção das informações que o usuário fornece de maneira ordenada. Na função </w:t>
      </w:r>
      <w:r w:rsidRPr="00E265EB">
        <w:rPr>
          <w:rFonts w:ascii="Roboto" w:hAnsi="Roboto"/>
          <w:i/>
          <w:lang w:val="pt-BR"/>
        </w:rPr>
        <w:t xml:space="preserve">void </w:t>
      </w:r>
      <w:proofErr w:type="gramStart"/>
      <w:r w:rsidRPr="00E265EB">
        <w:rPr>
          <w:rFonts w:ascii="Roboto" w:hAnsi="Roboto"/>
          <w:i/>
          <w:lang w:val="pt-BR"/>
        </w:rPr>
        <w:t>insereOrdenado( string</w:t>
      </w:r>
      <w:proofErr w:type="gramEnd"/>
      <w:r w:rsidRPr="00E265EB">
        <w:rPr>
          <w:rFonts w:ascii="Roboto" w:hAnsi="Roboto"/>
          <w:i/>
          <w:lang w:val="pt-BR"/>
        </w:rPr>
        <w:t xml:space="preserve"> mes, string dia, string hora, string descricao, Agenda** Inicio, Agenda** Fim ) </w:t>
      </w:r>
      <w:r w:rsidRPr="00E265EB">
        <w:rPr>
          <w:rFonts w:ascii="Roboto" w:hAnsi="Roboto"/>
          <w:lang w:val="pt-BR"/>
        </w:rPr>
        <w:t xml:space="preserve"> temos que ela recebe os dados de maneira que o mês seja a primeira entrada, e assim por em diante. </w:t>
      </w:r>
    </w:p>
    <w:p w14:paraId="1011939A" w14:textId="0D582968" w:rsidR="00F31110" w:rsidRPr="00E265EB" w:rsidRDefault="00F31110" w:rsidP="00D64ACB">
      <w:pPr>
        <w:rPr>
          <w:rFonts w:ascii="Roboto" w:hAnsi="Roboto"/>
          <w:lang w:val="pt-BR"/>
        </w:rPr>
      </w:pPr>
    </w:p>
    <w:p w14:paraId="0A392DF1" w14:textId="263625EC" w:rsidR="00F31110" w:rsidRPr="00E265EB" w:rsidRDefault="00F31110" w:rsidP="00F31110">
      <w:pPr>
        <w:jc w:val="center"/>
        <w:rPr>
          <w:rFonts w:ascii="Roboto" w:hAnsi="Roboto"/>
          <w:lang w:val="pt-BR"/>
        </w:rPr>
      </w:pPr>
      <w:r w:rsidRPr="00E265EB">
        <w:rPr>
          <w:rFonts w:ascii="Roboto" w:hAnsi="Roboto"/>
          <w:noProof/>
          <w:lang w:val="pt-BR"/>
        </w:rPr>
        <w:drawing>
          <wp:inline distT="0" distB="0" distL="0" distR="0" wp14:anchorId="06599ADE" wp14:editId="6566C977">
            <wp:extent cx="4718050" cy="820802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175" cy="8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3A55" w14:textId="7729BC7F" w:rsidR="00D64ACB" w:rsidRPr="00E265EB" w:rsidRDefault="00D64ACB" w:rsidP="00D64ACB">
      <w:pPr>
        <w:rPr>
          <w:rFonts w:ascii="Roboto" w:hAnsi="Roboto"/>
          <w:lang w:val="pt-BR"/>
        </w:rPr>
      </w:pPr>
    </w:p>
    <w:p w14:paraId="17314A60" w14:textId="14C17ACE" w:rsidR="00D64ACB" w:rsidRPr="00E265EB" w:rsidRDefault="00D64ACB" w:rsidP="00D64ACB">
      <w:pPr>
        <w:jc w:val="center"/>
        <w:rPr>
          <w:rFonts w:ascii="Roboto" w:hAnsi="Roboto"/>
          <w:lang w:val="pt-BR"/>
        </w:rPr>
      </w:pPr>
      <w:r w:rsidRPr="00E265EB">
        <w:rPr>
          <w:rFonts w:ascii="Roboto" w:hAnsi="Roboto"/>
          <w:noProof/>
          <w:lang w:val="pt-BR"/>
        </w:rPr>
        <w:drawing>
          <wp:inline distT="0" distB="0" distL="0" distR="0" wp14:anchorId="1ACDBB86" wp14:editId="7195A400">
            <wp:extent cx="3302000" cy="95185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9546" cy="9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EC67" w14:textId="62379AF4" w:rsidR="00D64ACB" w:rsidRPr="00E265EB" w:rsidRDefault="00D64ACB" w:rsidP="00D64ACB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Dentro do </w:t>
      </w:r>
      <w:r w:rsidRPr="00E265EB">
        <w:rPr>
          <w:rFonts w:ascii="Roboto" w:hAnsi="Roboto"/>
          <w:i/>
          <w:lang w:val="pt-BR"/>
        </w:rPr>
        <w:t xml:space="preserve">for </w:t>
      </w:r>
      <w:r w:rsidRPr="00E265EB">
        <w:rPr>
          <w:rFonts w:ascii="Roboto" w:hAnsi="Roboto"/>
          <w:lang w:val="pt-BR"/>
        </w:rPr>
        <w:t xml:space="preserve">acima temos que a percorre a lista </w:t>
      </w:r>
      <w:r w:rsidR="00420E64" w:rsidRPr="00E265EB">
        <w:rPr>
          <w:rFonts w:ascii="Roboto" w:hAnsi="Roboto"/>
          <w:lang w:val="pt-BR"/>
        </w:rPr>
        <w:t>dos meses</w:t>
      </w:r>
      <w:r w:rsidRPr="00E265EB">
        <w:rPr>
          <w:rFonts w:ascii="Roboto" w:hAnsi="Roboto"/>
          <w:lang w:val="pt-BR"/>
        </w:rPr>
        <w:t xml:space="preserve"> para então inserir corretamente, de maneira ordenada, a nova entrada de dado.</w:t>
      </w:r>
    </w:p>
    <w:p w14:paraId="16718ECE" w14:textId="1D803786" w:rsidR="00F31110" w:rsidRPr="00E265EB" w:rsidRDefault="00F31110" w:rsidP="00D64ACB">
      <w:pPr>
        <w:rPr>
          <w:rFonts w:ascii="Roboto" w:hAnsi="Roboto"/>
          <w:lang w:val="pt-BR"/>
        </w:rPr>
      </w:pPr>
    </w:p>
    <w:p w14:paraId="01D994CE" w14:textId="50359BE6" w:rsidR="00A6450C" w:rsidRPr="00E265EB" w:rsidRDefault="00F31110" w:rsidP="00F31110">
      <w:pPr>
        <w:jc w:val="center"/>
        <w:rPr>
          <w:rFonts w:ascii="Roboto" w:hAnsi="Roboto"/>
          <w:lang w:val="pt-BR"/>
        </w:rPr>
      </w:pPr>
      <w:r w:rsidRPr="00E265EB">
        <w:rPr>
          <w:rFonts w:ascii="Roboto" w:hAnsi="Roboto"/>
          <w:noProof/>
          <w:lang w:val="pt-BR"/>
        </w:rPr>
        <w:drawing>
          <wp:inline distT="0" distB="0" distL="0" distR="0" wp14:anchorId="52182285" wp14:editId="0077EFAD">
            <wp:extent cx="5274310" cy="1136650"/>
            <wp:effectExtent l="0" t="0" r="254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C59" w14:textId="08663CA5" w:rsidR="00D30F4B" w:rsidRDefault="00D30F4B">
      <w:pPr>
        <w:rPr>
          <w:rFonts w:ascii="Roboto" w:hAnsi="Roboto"/>
          <w:lang w:val="pt-BR"/>
        </w:rPr>
      </w:pPr>
      <w:r>
        <w:rPr>
          <w:rFonts w:ascii="Roboto" w:hAnsi="Roboto"/>
          <w:lang w:val="pt-BR"/>
        </w:rPr>
        <w:br w:type="page"/>
      </w:r>
    </w:p>
    <w:p w14:paraId="5531416F" w14:textId="77777777" w:rsidR="00F31110" w:rsidRPr="00E265EB" w:rsidRDefault="00F31110" w:rsidP="00F31110">
      <w:pPr>
        <w:jc w:val="center"/>
        <w:rPr>
          <w:rFonts w:ascii="Roboto" w:hAnsi="Roboto"/>
          <w:lang w:val="pt-BR"/>
        </w:rPr>
      </w:pPr>
    </w:p>
    <w:p w14:paraId="132E4D8C" w14:textId="77BFBDAD" w:rsidR="0096039F" w:rsidRPr="00E265EB" w:rsidRDefault="0096039F" w:rsidP="0096039F">
      <w:pPr>
        <w:pStyle w:val="Ttulo2"/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>aVALIAÇÕES E RESULTADOS</w:t>
      </w:r>
    </w:p>
    <w:p w14:paraId="11DC7FF3" w14:textId="1572D8E7" w:rsidR="00F31110" w:rsidRPr="00E265EB" w:rsidRDefault="00F31110" w:rsidP="00F31110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Para uma agenda simples, o proposto pelo trabalho foi aplicado. As implementações seguem como esperado de uma lista encadeada. </w:t>
      </w:r>
      <w:r w:rsidR="00101278" w:rsidRPr="00E265EB">
        <w:rPr>
          <w:rFonts w:ascii="Roboto" w:hAnsi="Roboto"/>
          <w:lang w:val="pt-BR"/>
        </w:rPr>
        <w:t>A escrita</w:t>
      </w:r>
      <w:r w:rsidRPr="00E265EB">
        <w:rPr>
          <w:rFonts w:ascii="Roboto" w:hAnsi="Roboto"/>
          <w:lang w:val="pt-BR"/>
        </w:rPr>
        <w:t xml:space="preserve"> do código foi pautada dentro das boas práticas de programação</w:t>
      </w:r>
      <w:r w:rsidR="00101278" w:rsidRPr="00E265EB">
        <w:rPr>
          <w:rFonts w:ascii="Roboto" w:hAnsi="Roboto"/>
          <w:lang w:val="pt-BR"/>
        </w:rPr>
        <w:t xml:space="preserve">, </w:t>
      </w:r>
      <w:r w:rsidR="00101278" w:rsidRPr="00E265EB">
        <w:rPr>
          <w:rFonts w:ascii="Roboto" w:hAnsi="Roboto"/>
        </w:rPr>
        <w:t>estilo, identificadores, escopo, comentários, clareza e simplicidade lógica e modularidade</w:t>
      </w:r>
      <w:r w:rsidR="00101278" w:rsidRPr="00E265EB">
        <w:rPr>
          <w:rFonts w:ascii="Roboto" w:hAnsi="Roboto"/>
          <w:lang w:val="pt-BR"/>
        </w:rPr>
        <w:t xml:space="preserve">, como sugerido, foram levados em consideração. </w:t>
      </w:r>
    </w:p>
    <w:p w14:paraId="2A71137C" w14:textId="3E1C747A" w:rsidR="0096039F" w:rsidRPr="00E265EB" w:rsidRDefault="00F31110" w:rsidP="00F31110">
      <w:pPr>
        <w:rPr>
          <w:rFonts w:ascii="Roboto" w:hAnsi="Roboto"/>
          <w:lang w:val="pt-BR"/>
        </w:rPr>
      </w:pPr>
      <w:r w:rsidRPr="00E265EB">
        <w:rPr>
          <w:rFonts w:ascii="Roboto" w:hAnsi="Roboto"/>
          <w:lang w:val="pt-BR"/>
        </w:rPr>
        <w:t xml:space="preserve">O programa funciona dentro do esperado, mas poderia ser aperfeiçoado com mais funções e restrições para entradas </w:t>
      </w:r>
      <w:r w:rsidR="00101278" w:rsidRPr="00E265EB">
        <w:rPr>
          <w:rFonts w:ascii="Roboto" w:hAnsi="Roboto"/>
          <w:lang w:val="pt-BR"/>
        </w:rPr>
        <w:t xml:space="preserve">equivocadas por parte do usuário. </w:t>
      </w:r>
      <w:r w:rsidRPr="00E265EB">
        <w:rPr>
          <w:rFonts w:ascii="Roboto" w:hAnsi="Roboto"/>
          <w:lang w:val="pt-BR"/>
        </w:rPr>
        <w:t xml:space="preserve"> </w:t>
      </w:r>
    </w:p>
    <w:p w14:paraId="3658D1E0" w14:textId="77777777" w:rsidR="00F31110" w:rsidRPr="00E265EB" w:rsidRDefault="00F31110" w:rsidP="00F31110">
      <w:pPr>
        <w:rPr>
          <w:rFonts w:ascii="Roboto" w:hAnsi="Roboto"/>
          <w:lang w:val="pt-BR"/>
        </w:rPr>
      </w:pPr>
    </w:p>
    <w:p w14:paraId="4F053BCF" w14:textId="77777777" w:rsidR="00A6450C" w:rsidRPr="00E265EB" w:rsidRDefault="00A6450C" w:rsidP="00A6450C">
      <w:pPr>
        <w:rPr>
          <w:rFonts w:ascii="Roboto" w:hAnsi="Roboto"/>
          <w:lang w:val="pt-BR"/>
        </w:rPr>
      </w:pPr>
    </w:p>
    <w:sectPr w:rsidR="00A6450C" w:rsidRPr="00E265EB" w:rsidSect="00FE09E7">
      <w:footerReference w:type="default" r:id="rId2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9D9FC" w14:textId="77777777" w:rsidR="00D77F00" w:rsidRDefault="00D77F00" w:rsidP="00C6554A">
      <w:pPr>
        <w:spacing w:before="0" w:after="0" w:line="240" w:lineRule="auto"/>
      </w:pPr>
      <w:r>
        <w:separator/>
      </w:r>
    </w:p>
  </w:endnote>
  <w:endnote w:type="continuationSeparator" w:id="0">
    <w:p w14:paraId="5C08E663" w14:textId="77777777" w:rsidR="00D77F00" w:rsidRDefault="00D77F0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76C1B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D74120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B890E" w14:textId="77777777" w:rsidR="00D77F00" w:rsidRDefault="00D77F0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D892F38" w14:textId="77777777" w:rsidR="00D77F00" w:rsidRDefault="00D77F0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C423B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3D08F3"/>
    <w:multiLevelType w:val="hybridMultilevel"/>
    <w:tmpl w:val="2C60CF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5E7E3F"/>
    <w:multiLevelType w:val="hybridMultilevel"/>
    <w:tmpl w:val="F418EF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A25BE0"/>
    <w:multiLevelType w:val="hybridMultilevel"/>
    <w:tmpl w:val="B566BC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187481"/>
    <w:multiLevelType w:val="hybridMultilevel"/>
    <w:tmpl w:val="8CB80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8537F"/>
    <w:multiLevelType w:val="hybridMultilevel"/>
    <w:tmpl w:val="10EEBC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AD"/>
    <w:rsid w:val="000148EE"/>
    <w:rsid w:val="00044DA6"/>
    <w:rsid w:val="00101278"/>
    <w:rsid w:val="0015401A"/>
    <w:rsid w:val="001A3EBE"/>
    <w:rsid w:val="002554CD"/>
    <w:rsid w:val="00293B83"/>
    <w:rsid w:val="002B4294"/>
    <w:rsid w:val="002C4A07"/>
    <w:rsid w:val="00333D0D"/>
    <w:rsid w:val="00367D3C"/>
    <w:rsid w:val="00374D55"/>
    <w:rsid w:val="0038074B"/>
    <w:rsid w:val="003840CD"/>
    <w:rsid w:val="00420E64"/>
    <w:rsid w:val="004568CB"/>
    <w:rsid w:val="004C049F"/>
    <w:rsid w:val="005000E2"/>
    <w:rsid w:val="005D5AFD"/>
    <w:rsid w:val="0067610D"/>
    <w:rsid w:val="00680EA8"/>
    <w:rsid w:val="006A3CE7"/>
    <w:rsid w:val="007E2382"/>
    <w:rsid w:val="008060F5"/>
    <w:rsid w:val="00824E88"/>
    <w:rsid w:val="0086051E"/>
    <w:rsid w:val="0096039F"/>
    <w:rsid w:val="00963F1C"/>
    <w:rsid w:val="009657E8"/>
    <w:rsid w:val="00A6450C"/>
    <w:rsid w:val="00BD3004"/>
    <w:rsid w:val="00C6554A"/>
    <w:rsid w:val="00CC2B69"/>
    <w:rsid w:val="00CD21A4"/>
    <w:rsid w:val="00CD3A98"/>
    <w:rsid w:val="00D30F4B"/>
    <w:rsid w:val="00D64ACB"/>
    <w:rsid w:val="00D7267E"/>
    <w:rsid w:val="00D74120"/>
    <w:rsid w:val="00D76E6F"/>
    <w:rsid w:val="00D77F00"/>
    <w:rsid w:val="00D87EC1"/>
    <w:rsid w:val="00DD74AD"/>
    <w:rsid w:val="00E265EB"/>
    <w:rsid w:val="00ED5DD4"/>
    <w:rsid w:val="00ED7C44"/>
    <w:rsid w:val="00F31110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E9AAE"/>
  <w15:chartTrackingRefBased/>
  <w15:docId w15:val="{712EC6F1-A8A3-403D-A7FE-A0EA1DC1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oPendente">
    <w:name w:val="Unresolved Mention"/>
    <w:basedOn w:val="Fontepargpadro"/>
    <w:uiPriority w:val="99"/>
    <w:semiHidden/>
    <w:unhideWhenUsed/>
    <w:rsid w:val="00A6450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BD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ysm_000\AppData\Roaming\Microsoft\Templates\Relat&#243;rio%20estudantil%20com%20foto%20na%20capa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2C237F-6903-40B7-BF34-9CDB6AFD549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BA15227-2A29-4C8C-B988-B4186CC2423B}">
      <dgm:prSet phldrT="[Texto]"/>
      <dgm:spPr/>
      <dgm:t>
        <a:bodyPr/>
        <a:lstStyle/>
        <a:p>
          <a:r>
            <a:rPr lang="pt-BR"/>
            <a:t>Insira seus dados pessoas: </a:t>
          </a:r>
        </a:p>
        <a:p>
          <a:r>
            <a:rPr lang="pt-BR"/>
            <a:t>Nome</a:t>
          </a:r>
        </a:p>
        <a:p>
          <a:r>
            <a:rPr lang="pt-BR"/>
            <a:t>Idade</a:t>
          </a:r>
        </a:p>
        <a:p>
          <a:r>
            <a:rPr lang="pt-BR"/>
            <a:t>CPF</a:t>
          </a:r>
        </a:p>
      </dgm:t>
    </dgm:pt>
    <dgm:pt modelId="{48A59552-EDF9-491A-8E17-8F7C6B550888}" type="parTrans" cxnId="{F2C686FB-D18C-4636-8179-5440BD7D270F}">
      <dgm:prSet/>
      <dgm:spPr/>
      <dgm:t>
        <a:bodyPr/>
        <a:lstStyle/>
        <a:p>
          <a:endParaRPr lang="pt-BR"/>
        </a:p>
      </dgm:t>
    </dgm:pt>
    <dgm:pt modelId="{955E0593-5F9B-40C0-A239-A1F26B23D641}" type="sibTrans" cxnId="{F2C686FB-D18C-4636-8179-5440BD7D270F}">
      <dgm:prSet/>
      <dgm:spPr/>
      <dgm:t>
        <a:bodyPr/>
        <a:lstStyle/>
        <a:p>
          <a:endParaRPr lang="pt-BR"/>
        </a:p>
      </dgm:t>
    </dgm:pt>
    <dgm:pt modelId="{C2F56F1B-66E7-4D21-9B5B-B4BC00F0214B}">
      <dgm:prSet phldrT="[Texto]"/>
      <dgm:spPr/>
      <dgm:t>
        <a:bodyPr/>
        <a:lstStyle/>
        <a:p>
          <a:r>
            <a:rPr lang="pt-BR"/>
            <a:t>Qual evento você deseja?</a:t>
          </a:r>
        </a:p>
        <a:p>
          <a:r>
            <a:rPr lang="pt-BR"/>
            <a:t>Cinema</a:t>
          </a:r>
        </a:p>
        <a:p>
          <a:r>
            <a:rPr lang="pt-BR"/>
            <a:t>Show</a:t>
          </a:r>
        </a:p>
        <a:p>
          <a:r>
            <a:rPr lang="pt-BR"/>
            <a:t>Teatro</a:t>
          </a:r>
        </a:p>
      </dgm:t>
    </dgm:pt>
    <dgm:pt modelId="{476B997A-FC29-4B40-8854-D59D4A8B0F39}" type="parTrans" cxnId="{AA2F72B5-8D4B-4DB8-91EC-AA5B944638D7}">
      <dgm:prSet/>
      <dgm:spPr/>
      <dgm:t>
        <a:bodyPr/>
        <a:lstStyle/>
        <a:p>
          <a:endParaRPr lang="pt-BR"/>
        </a:p>
      </dgm:t>
    </dgm:pt>
    <dgm:pt modelId="{F9D3A8F8-132A-444F-9738-171B57C0D261}" type="sibTrans" cxnId="{AA2F72B5-8D4B-4DB8-91EC-AA5B944638D7}">
      <dgm:prSet/>
      <dgm:spPr/>
      <dgm:t>
        <a:bodyPr/>
        <a:lstStyle/>
        <a:p>
          <a:endParaRPr lang="pt-BR"/>
        </a:p>
      </dgm:t>
    </dgm:pt>
    <dgm:pt modelId="{49912FC0-46EC-4023-B443-20313EF15ADA}">
      <dgm:prSet phldrT="[Texto]" phldr="1"/>
      <dgm:spPr/>
      <dgm:t>
        <a:bodyPr/>
        <a:lstStyle/>
        <a:p>
          <a:endParaRPr lang="pt-BR"/>
        </a:p>
      </dgm:t>
    </dgm:pt>
    <dgm:pt modelId="{D9AB6BA5-3EA2-42D9-84AD-A4F916548666}" type="parTrans" cxnId="{89EEBFCF-BD36-41CE-A93F-3A5E257C4C98}">
      <dgm:prSet/>
      <dgm:spPr/>
      <dgm:t>
        <a:bodyPr/>
        <a:lstStyle/>
        <a:p>
          <a:endParaRPr lang="pt-BR"/>
        </a:p>
      </dgm:t>
    </dgm:pt>
    <dgm:pt modelId="{5B0CEE66-79D8-4F72-AA46-E171065D6485}" type="sibTrans" cxnId="{89EEBFCF-BD36-41CE-A93F-3A5E257C4C98}">
      <dgm:prSet/>
      <dgm:spPr/>
      <dgm:t>
        <a:bodyPr/>
        <a:lstStyle/>
        <a:p>
          <a:endParaRPr lang="pt-BR"/>
        </a:p>
      </dgm:t>
    </dgm:pt>
    <dgm:pt modelId="{4754356B-18F5-4173-95EA-CE8AAD129CAC}">
      <dgm:prSet phldrT="[Texto]" phldr="1"/>
      <dgm:spPr/>
      <dgm:t>
        <a:bodyPr/>
        <a:lstStyle/>
        <a:p>
          <a:endParaRPr lang="pt-BR"/>
        </a:p>
      </dgm:t>
    </dgm:pt>
    <dgm:pt modelId="{EF4142CA-A71A-4BEF-B049-2C2E91A939D9}" type="parTrans" cxnId="{B421BE86-C144-42D4-8C57-F6754821C2C6}">
      <dgm:prSet/>
      <dgm:spPr/>
      <dgm:t>
        <a:bodyPr/>
        <a:lstStyle/>
        <a:p>
          <a:endParaRPr lang="pt-BR"/>
        </a:p>
      </dgm:t>
    </dgm:pt>
    <dgm:pt modelId="{CA60C535-A7CD-42A5-953A-73ED54F633EF}" type="sibTrans" cxnId="{B421BE86-C144-42D4-8C57-F6754821C2C6}">
      <dgm:prSet/>
      <dgm:spPr/>
      <dgm:t>
        <a:bodyPr/>
        <a:lstStyle/>
        <a:p>
          <a:endParaRPr lang="pt-BR"/>
        </a:p>
      </dgm:t>
    </dgm:pt>
    <dgm:pt modelId="{2F791A5C-0952-41F7-801F-D06870D27791}">
      <dgm:prSet phldrT="[Texto]" phldr="1"/>
      <dgm:spPr/>
      <dgm:t>
        <a:bodyPr/>
        <a:lstStyle/>
        <a:p>
          <a:endParaRPr lang="pt-BR"/>
        </a:p>
      </dgm:t>
    </dgm:pt>
    <dgm:pt modelId="{71799B12-C48C-4FCD-9DD5-EC2FF8C81118}" type="parTrans" cxnId="{5000DDB5-A30C-47CC-A9D0-5C2FC99DCF25}">
      <dgm:prSet/>
      <dgm:spPr/>
      <dgm:t>
        <a:bodyPr/>
        <a:lstStyle/>
        <a:p>
          <a:endParaRPr lang="pt-BR"/>
        </a:p>
      </dgm:t>
    </dgm:pt>
    <dgm:pt modelId="{4D754F3D-390D-41A6-97B7-CD55C194A0B1}" type="sibTrans" cxnId="{5000DDB5-A30C-47CC-A9D0-5C2FC99DCF25}">
      <dgm:prSet/>
      <dgm:spPr/>
      <dgm:t>
        <a:bodyPr/>
        <a:lstStyle/>
        <a:p>
          <a:endParaRPr lang="pt-BR"/>
        </a:p>
      </dgm:t>
    </dgm:pt>
    <dgm:pt modelId="{09C2AF60-DE9B-4739-B61B-3C2AFBBA758B}" type="pres">
      <dgm:prSet presAssocID="{352C237F-6903-40B7-BF34-9CDB6AFD549C}" presName="Name0" presStyleCnt="0">
        <dgm:presLayoutVars>
          <dgm:dir/>
          <dgm:resizeHandles val="exact"/>
        </dgm:presLayoutVars>
      </dgm:prSet>
      <dgm:spPr/>
    </dgm:pt>
    <dgm:pt modelId="{1EEF3D9B-A02B-4526-B7DC-E2F95CB63D7E}" type="pres">
      <dgm:prSet presAssocID="{FBA15227-2A29-4C8C-B988-B4186CC2423B}" presName="node" presStyleLbl="node1" presStyleIdx="0" presStyleCnt="5">
        <dgm:presLayoutVars>
          <dgm:bulletEnabled val="1"/>
        </dgm:presLayoutVars>
      </dgm:prSet>
      <dgm:spPr/>
    </dgm:pt>
    <dgm:pt modelId="{FF6F9883-EF79-4C28-8F09-99961B77C02F}" type="pres">
      <dgm:prSet presAssocID="{955E0593-5F9B-40C0-A239-A1F26B23D641}" presName="sibTrans" presStyleLbl="sibTrans1D1" presStyleIdx="0" presStyleCnt="4"/>
      <dgm:spPr/>
    </dgm:pt>
    <dgm:pt modelId="{8515FDF7-B879-40C1-8727-2DB21A01AB4F}" type="pres">
      <dgm:prSet presAssocID="{955E0593-5F9B-40C0-A239-A1F26B23D641}" presName="connectorText" presStyleLbl="sibTrans1D1" presStyleIdx="0" presStyleCnt="4"/>
      <dgm:spPr/>
    </dgm:pt>
    <dgm:pt modelId="{AD0A341A-7A8F-4FD7-B23D-76899932B6D6}" type="pres">
      <dgm:prSet presAssocID="{C2F56F1B-66E7-4D21-9B5B-B4BC00F0214B}" presName="node" presStyleLbl="node1" presStyleIdx="1" presStyleCnt="5">
        <dgm:presLayoutVars>
          <dgm:bulletEnabled val="1"/>
        </dgm:presLayoutVars>
      </dgm:prSet>
      <dgm:spPr/>
    </dgm:pt>
    <dgm:pt modelId="{33F7C92C-2012-4BC6-BB91-3055C7028A71}" type="pres">
      <dgm:prSet presAssocID="{F9D3A8F8-132A-444F-9738-171B57C0D261}" presName="sibTrans" presStyleLbl="sibTrans1D1" presStyleIdx="1" presStyleCnt="4"/>
      <dgm:spPr/>
    </dgm:pt>
    <dgm:pt modelId="{54495E34-6153-43BF-BC2C-FE5A8F786F5E}" type="pres">
      <dgm:prSet presAssocID="{F9D3A8F8-132A-444F-9738-171B57C0D261}" presName="connectorText" presStyleLbl="sibTrans1D1" presStyleIdx="1" presStyleCnt="4"/>
      <dgm:spPr/>
    </dgm:pt>
    <dgm:pt modelId="{9B9FABEC-5DA1-44FE-8C41-BC1BAB89A523}" type="pres">
      <dgm:prSet presAssocID="{49912FC0-46EC-4023-B443-20313EF15ADA}" presName="node" presStyleLbl="node1" presStyleIdx="2" presStyleCnt="5">
        <dgm:presLayoutVars>
          <dgm:bulletEnabled val="1"/>
        </dgm:presLayoutVars>
      </dgm:prSet>
      <dgm:spPr/>
    </dgm:pt>
    <dgm:pt modelId="{22C43AFB-017B-4BE2-A4A4-593B2E81C703}" type="pres">
      <dgm:prSet presAssocID="{5B0CEE66-79D8-4F72-AA46-E171065D6485}" presName="sibTrans" presStyleLbl="sibTrans1D1" presStyleIdx="2" presStyleCnt="4"/>
      <dgm:spPr/>
    </dgm:pt>
    <dgm:pt modelId="{A151D70B-18EE-4679-9B97-B8BA7E298E77}" type="pres">
      <dgm:prSet presAssocID="{5B0CEE66-79D8-4F72-AA46-E171065D6485}" presName="connectorText" presStyleLbl="sibTrans1D1" presStyleIdx="2" presStyleCnt="4"/>
      <dgm:spPr/>
    </dgm:pt>
    <dgm:pt modelId="{C664240E-9DA3-4AA0-B21F-C5F703F70A3A}" type="pres">
      <dgm:prSet presAssocID="{4754356B-18F5-4173-95EA-CE8AAD129CAC}" presName="node" presStyleLbl="node1" presStyleIdx="3" presStyleCnt="5">
        <dgm:presLayoutVars>
          <dgm:bulletEnabled val="1"/>
        </dgm:presLayoutVars>
      </dgm:prSet>
      <dgm:spPr/>
    </dgm:pt>
    <dgm:pt modelId="{336D32A8-B414-4698-9346-5C4B9D13B353}" type="pres">
      <dgm:prSet presAssocID="{CA60C535-A7CD-42A5-953A-73ED54F633EF}" presName="sibTrans" presStyleLbl="sibTrans1D1" presStyleIdx="3" presStyleCnt="4"/>
      <dgm:spPr/>
    </dgm:pt>
    <dgm:pt modelId="{836D0B64-13BA-4028-BD39-08AEC07339CB}" type="pres">
      <dgm:prSet presAssocID="{CA60C535-A7CD-42A5-953A-73ED54F633EF}" presName="connectorText" presStyleLbl="sibTrans1D1" presStyleIdx="3" presStyleCnt="4"/>
      <dgm:spPr/>
    </dgm:pt>
    <dgm:pt modelId="{AA8B7E1B-2BD4-422F-B5C2-9E0437A6176C}" type="pres">
      <dgm:prSet presAssocID="{2F791A5C-0952-41F7-801F-D06870D27791}" presName="node" presStyleLbl="node1" presStyleIdx="4" presStyleCnt="5">
        <dgm:presLayoutVars>
          <dgm:bulletEnabled val="1"/>
        </dgm:presLayoutVars>
      </dgm:prSet>
      <dgm:spPr/>
    </dgm:pt>
  </dgm:ptLst>
  <dgm:cxnLst>
    <dgm:cxn modelId="{B13B6209-BA21-4780-9EE9-DE2E08CBF02B}" type="presOf" srcId="{49912FC0-46EC-4023-B443-20313EF15ADA}" destId="{9B9FABEC-5DA1-44FE-8C41-BC1BAB89A523}" srcOrd="0" destOrd="0" presId="urn:microsoft.com/office/officeart/2005/8/layout/bProcess3"/>
    <dgm:cxn modelId="{445D2F18-8FDA-4B47-A08B-AA9F27DF3079}" type="presOf" srcId="{C2F56F1B-66E7-4D21-9B5B-B4BC00F0214B}" destId="{AD0A341A-7A8F-4FD7-B23D-76899932B6D6}" srcOrd="0" destOrd="0" presId="urn:microsoft.com/office/officeart/2005/8/layout/bProcess3"/>
    <dgm:cxn modelId="{AD315925-DF86-46AF-844B-939E926D1EEB}" type="presOf" srcId="{5B0CEE66-79D8-4F72-AA46-E171065D6485}" destId="{22C43AFB-017B-4BE2-A4A4-593B2E81C703}" srcOrd="0" destOrd="0" presId="urn:microsoft.com/office/officeart/2005/8/layout/bProcess3"/>
    <dgm:cxn modelId="{E2A0CE29-81E5-4A7F-8E1A-5DCA11F8758C}" type="presOf" srcId="{955E0593-5F9B-40C0-A239-A1F26B23D641}" destId="{8515FDF7-B879-40C1-8727-2DB21A01AB4F}" srcOrd="1" destOrd="0" presId="urn:microsoft.com/office/officeart/2005/8/layout/bProcess3"/>
    <dgm:cxn modelId="{1FE05751-7676-4D92-8AA5-8F96847B88F0}" type="presOf" srcId="{CA60C535-A7CD-42A5-953A-73ED54F633EF}" destId="{836D0B64-13BA-4028-BD39-08AEC07339CB}" srcOrd="1" destOrd="0" presId="urn:microsoft.com/office/officeart/2005/8/layout/bProcess3"/>
    <dgm:cxn modelId="{D8D8F17C-0573-4703-8391-7859FA20F9E2}" type="presOf" srcId="{4754356B-18F5-4173-95EA-CE8AAD129CAC}" destId="{C664240E-9DA3-4AA0-B21F-C5F703F70A3A}" srcOrd="0" destOrd="0" presId="urn:microsoft.com/office/officeart/2005/8/layout/bProcess3"/>
    <dgm:cxn modelId="{F2365886-11B8-4F82-AD27-DEE8DB85B487}" type="presOf" srcId="{2F791A5C-0952-41F7-801F-D06870D27791}" destId="{AA8B7E1B-2BD4-422F-B5C2-9E0437A6176C}" srcOrd="0" destOrd="0" presId="urn:microsoft.com/office/officeart/2005/8/layout/bProcess3"/>
    <dgm:cxn modelId="{B421BE86-C144-42D4-8C57-F6754821C2C6}" srcId="{352C237F-6903-40B7-BF34-9CDB6AFD549C}" destId="{4754356B-18F5-4173-95EA-CE8AAD129CAC}" srcOrd="3" destOrd="0" parTransId="{EF4142CA-A71A-4BEF-B049-2C2E91A939D9}" sibTransId="{CA60C535-A7CD-42A5-953A-73ED54F633EF}"/>
    <dgm:cxn modelId="{AA2F72B5-8D4B-4DB8-91EC-AA5B944638D7}" srcId="{352C237F-6903-40B7-BF34-9CDB6AFD549C}" destId="{C2F56F1B-66E7-4D21-9B5B-B4BC00F0214B}" srcOrd="1" destOrd="0" parTransId="{476B997A-FC29-4B40-8854-D59D4A8B0F39}" sibTransId="{F9D3A8F8-132A-444F-9738-171B57C0D261}"/>
    <dgm:cxn modelId="{5000DDB5-A30C-47CC-A9D0-5C2FC99DCF25}" srcId="{352C237F-6903-40B7-BF34-9CDB6AFD549C}" destId="{2F791A5C-0952-41F7-801F-D06870D27791}" srcOrd="4" destOrd="0" parTransId="{71799B12-C48C-4FCD-9DD5-EC2FF8C81118}" sibTransId="{4D754F3D-390D-41A6-97B7-CD55C194A0B1}"/>
    <dgm:cxn modelId="{89EEBFCF-BD36-41CE-A93F-3A5E257C4C98}" srcId="{352C237F-6903-40B7-BF34-9CDB6AFD549C}" destId="{49912FC0-46EC-4023-B443-20313EF15ADA}" srcOrd="2" destOrd="0" parTransId="{D9AB6BA5-3EA2-42D9-84AD-A4F916548666}" sibTransId="{5B0CEE66-79D8-4F72-AA46-E171065D6485}"/>
    <dgm:cxn modelId="{B8D8BCD0-0624-40DE-A858-5BE9593D798C}" type="presOf" srcId="{F9D3A8F8-132A-444F-9738-171B57C0D261}" destId="{33F7C92C-2012-4BC6-BB91-3055C7028A71}" srcOrd="0" destOrd="0" presId="urn:microsoft.com/office/officeart/2005/8/layout/bProcess3"/>
    <dgm:cxn modelId="{E194E3D0-8FC7-48A6-82D3-6B8D36BCAA1A}" type="presOf" srcId="{CA60C535-A7CD-42A5-953A-73ED54F633EF}" destId="{336D32A8-B414-4698-9346-5C4B9D13B353}" srcOrd="0" destOrd="0" presId="urn:microsoft.com/office/officeart/2005/8/layout/bProcess3"/>
    <dgm:cxn modelId="{EC6B20DB-77BB-49FB-B939-B5FB5B1A6D3D}" type="presOf" srcId="{955E0593-5F9B-40C0-A239-A1F26B23D641}" destId="{FF6F9883-EF79-4C28-8F09-99961B77C02F}" srcOrd="0" destOrd="0" presId="urn:microsoft.com/office/officeart/2005/8/layout/bProcess3"/>
    <dgm:cxn modelId="{8D4DCCDE-96B8-443C-A0D2-4FC10E986544}" type="presOf" srcId="{352C237F-6903-40B7-BF34-9CDB6AFD549C}" destId="{09C2AF60-DE9B-4739-B61B-3C2AFBBA758B}" srcOrd="0" destOrd="0" presId="urn:microsoft.com/office/officeart/2005/8/layout/bProcess3"/>
    <dgm:cxn modelId="{05F15BE9-78CB-4A76-BFBA-E0E53EEFFFD2}" type="presOf" srcId="{5B0CEE66-79D8-4F72-AA46-E171065D6485}" destId="{A151D70B-18EE-4679-9B97-B8BA7E298E77}" srcOrd="1" destOrd="0" presId="urn:microsoft.com/office/officeart/2005/8/layout/bProcess3"/>
    <dgm:cxn modelId="{410F52E9-1CF4-46E3-A68D-FBA75864192E}" type="presOf" srcId="{FBA15227-2A29-4C8C-B988-B4186CC2423B}" destId="{1EEF3D9B-A02B-4526-B7DC-E2F95CB63D7E}" srcOrd="0" destOrd="0" presId="urn:microsoft.com/office/officeart/2005/8/layout/bProcess3"/>
    <dgm:cxn modelId="{93B303F7-314D-467A-940E-3131A6E9C01F}" type="presOf" srcId="{F9D3A8F8-132A-444F-9738-171B57C0D261}" destId="{54495E34-6153-43BF-BC2C-FE5A8F786F5E}" srcOrd="1" destOrd="0" presId="urn:microsoft.com/office/officeart/2005/8/layout/bProcess3"/>
    <dgm:cxn modelId="{F2C686FB-D18C-4636-8179-5440BD7D270F}" srcId="{352C237F-6903-40B7-BF34-9CDB6AFD549C}" destId="{FBA15227-2A29-4C8C-B988-B4186CC2423B}" srcOrd="0" destOrd="0" parTransId="{48A59552-EDF9-491A-8E17-8F7C6B550888}" sibTransId="{955E0593-5F9B-40C0-A239-A1F26B23D641}"/>
    <dgm:cxn modelId="{21ADBC08-9893-46E5-BF58-5FB65859483A}" type="presParOf" srcId="{09C2AF60-DE9B-4739-B61B-3C2AFBBA758B}" destId="{1EEF3D9B-A02B-4526-B7DC-E2F95CB63D7E}" srcOrd="0" destOrd="0" presId="urn:microsoft.com/office/officeart/2005/8/layout/bProcess3"/>
    <dgm:cxn modelId="{A8264871-1123-46BA-BCE4-D489E8130097}" type="presParOf" srcId="{09C2AF60-DE9B-4739-B61B-3C2AFBBA758B}" destId="{FF6F9883-EF79-4C28-8F09-99961B77C02F}" srcOrd="1" destOrd="0" presId="urn:microsoft.com/office/officeart/2005/8/layout/bProcess3"/>
    <dgm:cxn modelId="{B6A3C7C8-AF69-4B60-924F-DEE7CA4554E4}" type="presParOf" srcId="{FF6F9883-EF79-4C28-8F09-99961B77C02F}" destId="{8515FDF7-B879-40C1-8727-2DB21A01AB4F}" srcOrd="0" destOrd="0" presId="urn:microsoft.com/office/officeart/2005/8/layout/bProcess3"/>
    <dgm:cxn modelId="{8CA51823-20F6-4B57-8BE6-07655FC02A50}" type="presParOf" srcId="{09C2AF60-DE9B-4739-B61B-3C2AFBBA758B}" destId="{AD0A341A-7A8F-4FD7-B23D-76899932B6D6}" srcOrd="2" destOrd="0" presId="urn:microsoft.com/office/officeart/2005/8/layout/bProcess3"/>
    <dgm:cxn modelId="{BC14ADC7-08B2-4069-ACCE-AE35A9617AEF}" type="presParOf" srcId="{09C2AF60-DE9B-4739-B61B-3C2AFBBA758B}" destId="{33F7C92C-2012-4BC6-BB91-3055C7028A71}" srcOrd="3" destOrd="0" presId="urn:microsoft.com/office/officeart/2005/8/layout/bProcess3"/>
    <dgm:cxn modelId="{5A45B50D-788D-47AA-BB75-5FC0DDD2E8A1}" type="presParOf" srcId="{33F7C92C-2012-4BC6-BB91-3055C7028A71}" destId="{54495E34-6153-43BF-BC2C-FE5A8F786F5E}" srcOrd="0" destOrd="0" presId="urn:microsoft.com/office/officeart/2005/8/layout/bProcess3"/>
    <dgm:cxn modelId="{21F8B896-B8EE-47DB-B23A-C1492D7A90A7}" type="presParOf" srcId="{09C2AF60-DE9B-4739-B61B-3C2AFBBA758B}" destId="{9B9FABEC-5DA1-44FE-8C41-BC1BAB89A523}" srcOrd="4" destOrd="0" presId="urn:microsoft.com/office/officeart/2005/8/layout/bProcess3"/>
    <dgm:cxn modelId="{BA5DD759-9317-4D21-A7B7-A24C284C72C3}" type="presParOf" srcId="{09C2AF60-DE9B-4739-B61B-3C2AFBBA758B}" destId="{22C43AFB-017B-4BE2-A4A4-593B2E81C703}" srcOrd="5" destOrd="0" presId="urn:microsoft.com/office/officeart/2005/8/layout/bProcess3"/>
    <dgm:cxn modelId="{5C934A99-ED5E-4C0E-8BF5-809928EF0101}" type="presParOf" srcId="{22C43AFB-017B-4BE2-A4A4-593B2E81C703}" destId="{A151D70B-18EE-4679-9B97-B8BA7E298E77}" srcOrd="0" destOrd="0" presId="urn:microsoft.com/office/officeart/2005/8/layout/bProcess3"/>
    <dgm:cxn modelId="{BA07C812-38E8-41AA-A501-3D99482F84E2}" type="presParOf" srcId="{09C2AF60-DE9B-4739-B61B-3C2AFBBA758B}" destId="{C664240E-9DA3-4AA0-B21F-C5F703F70A3A}" srcOrd="6" destOrd="0" presId="urn:microsoft.com/office/officeart/2005/8/layout/bProcess3"/>
    <dgm:cxn modelId="{2FDAB7E1-CC65-4AA9-B20A-2B26C77B55D8}" type="presParOf" srcId="{09C2AF60-DE9B-4739-B61B-3C2AFBBA758B}" destId="{336D32A8-B414-4698-9346-5C4B9D13B353}" srcOrd="7" destOrd="0" presId="urn:microsoft.com/office/officeart/2005/8/layout/bProcess3"/>
    <dgm:cxn modelId="{B187DD87-6BEB-4016-8A96-6CE5ADC3AF7F}" type="presParOf" srcId="{336D32A8-B414-4698-9346-5C4B9D13B353}" destId="{836D0B64-13BA-4028-BD39-08AEC07339CB}" srcOrd="0" destOrd="0" presId="urn:microsoft.com/office/officeart/2005/8/layout/bProcess3"/>
    <dgm:cxn modelId="{20AA13D8-B4F0-47EA-82D7-F5457FB42834}" type="presParOf" srcId="{09C2AF60-DE9B-4739-B61B-3C2AFBBA758B}" destId="{AA8B7E1B-2BD4-422F-B5C2-9E0437A6176C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D8AE60-97A4-48FE-B190-16563AAE0526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A4E53DD-6C56-47A1-980C-26074ADB5B76}">
      <dgm:prSet phldrT="[Texto]"/>
      <dgm:spPr/>
      <dgm:t>
        <a:bodyPr/>
        <a:lstStyle/>
        <a:p>
          <a:r>
            <a:rPr lang="pt-BR"/>
            <a:t>Inserir compromisso</a:t>
          </a:r>
        </a:p>
      </dgm:t>
    </dgm:pt>
    <dgm:pt modelId="{950207E7-C5DF-45E0-B376-ECB1DF9F23D0}" type="parTrans" cxnId="{590C1AF0-CD42-42FB-93E2-C1D6055CAB42}">
      <dgm:prSet/>
      <dgm:spPr/>
      <dgm:t>
        <a:bodyPr/>
        <a:lstStyle/>
        <a:p>
          <a:endParaRPr lang="pt-BR"/>
        </a:p>
      </dgm:t>
    </dgm:pt>
    <dgm:pt modelId="{930DABA3-E8F4-4329-BDE7-72D2CF6E7C3D}" type="sibTrans" cxnId="{590C1AF0-CD42-42FB-93E2-C1D6055CAB42}">
      <dgm:prSet/>
      <dgm:spPr/>
      <dgm:t>
        <a:bodyPr/>
        <a:lstStyle/>
        <a:p>
          <a:endParaRPr lang="pt-BR"/>
        </a:p>
      </dgm:t>
    </dgm:pt>
    <dgm:pt modelId="{CF7FDE5C-63D3-4AC6-A5A7-1B8D9684578F}">
      <dgm:prSet phldrT="[Texto]"/>
      <dgm:spPr/>
      <dgm:t>
        <a:bodyPr/>
        <a:lstStyle/>
        <a:p>
          <a:r>
            <a:rPr lang="pt-BR"/>
            <a:t>Informe o mes</a:t>
          </a:r>
        </a:p>
      </dgm:t>
    </dgm:pt>
    <dgm:pt modelId="{CD4B6DA5-FCCB-49A7-B83D-D4C042D51A3B}" type="parTrans" cxnId="{150D25BE-2DD8-45E8-B19A-619D3D2753B0}">
      <dgm:prSet/>
      <dgm:spPr/>
      <dgm:t>
        <a:bodyPr/>
        <a:lstStyle/>
        <a:p>
          <a:endParaRPr lang="pt-BR"/>
        </a:p>
      </dgm:t>
    </dgm:pt>
    <dgm:pt modelId="{0017E598-DFAD-4FAD-B281-66A51A478FAB}" type="sibTrans" cxnId="{150D25BE-2DD8-45E8-B19A-619D3D2753B0}">
      <dgm:prSet/>
      <dgm:spPr/>
      <dgm:t>
        <a:bodyPr/>
        <a:lstStyle/>
        <a:p>
          <a:endParaRPr lang="pt-BR"/>
        </a:p>
      </dgm:t>
    </dgm:pt>
    <dgm:pt modelId="{EF5954C0-EEC9-4C27-BF31-CF9DAEEBBEDE}">
      <dgm:prSet phldrT="[Texto]"/>
      <dgm:spPr/>
      <dgm:t>
        <a:bodyPr/>
        <a:lstStyle/>
        <a:p>
          <a:r>
            <a:rPr lang="pt-BR"/>
            <a:t>Informe o dia</a:t>
          </a:r>
        </a:p>
      </dgm:t>
    </dgm:pt>
    <dgm:pt modelId="{737B9BDB-DBDA-4004-A273-DCEBDA27D2D9}" type="parTrans" cxnId="{49317FDD-7B31-4FF3-AE51-52BA0EAB2788}">
      <dgm:prSet/>
      <dgm:spPr/>
      <dgm:t>
        <a:bodyPr/>
        <a:lstStyle/>
        <a:p>
          <a:endParaRPr lang="pt-BR"/>
        </a:p>
      </dgm:t>
    </dgm:pt>
    <dgm:pt modelId="{25B879D8-9B23-4432-9C68-625E97D683E8}" type="sibTrans" cxnId="{49317FDD-7B31-4FF3-AE51-52BA0EAB2788}">
      <dgm:prSet/>
      <dgm:spPr/>
      <dgm:t>
        <a:bodyPr/>
        <a:lstStyle/>
        <a:p>
          <a:endParaRPr lang="pt-BR"/>
        </a:p>
      </dgm:t>
    </dgm:pt>
    <dgm:pt modelId="{A999BB1A-194F-4B86-AF9A-31E6F2AD8A3E}">
      <dgm:prSet phldrT="[Texto]"/>
      <dgm:spPr/>
      <dgm:t>
        <a:bodyPr/>
        <a:lstStyle/>
        <a:p>
          <a:r>
            <a:rPr lang="pt-BR"/>
            <a:t>Informe a hora</a:t>
          </a:r>
        </a:p>
      </dgm:t>
    </dgm:pt>
    <dgm:pt modelId="{F1BA6A19-3B82-455D-9DD7-C083CE9E6CE2}" type="parTrans" cxnId="{09F44A97-AFB8-4C1C-9D4C-853B92991743}">
      <dgm:prSet/>
      <dgm:spPr/>
      <dgm:t>
        <a:bodyPr/>
        <a:lstStyle/>
        <a:p>
          <a:endParaRPr lang="pt-BR"/>
        </a:p>
      </dgm:t>
    </dgm:pt>
    <dgm:pt modelId="{1B619E0C-D33B-4E5B-AD5C-BDC6EA33AE76}" type="sibTrans" cxnId="{09F44A97-AFB8-4C1C-9D4C-853B92991743}">
      <dgm:prSet/>
      <dgm:spPr/>
      <dgm:t>
        <a:bodyPr/>
        <a:lstStyle/>
        <a:p>
          <a:endParaRPr lang="pt-BR"/>
        </a:p>
      </dgm:t>
    </dgm:pt>
    <dgm:pt modelId="{6489A671-E63E-42F8-9791-749B3C1D640E}">
      <dgm:prSet phldrT="[Texto]"/>
      <dgm:spPr/>
      <dgm:t>
        <a:bodyPr/>
        <a:lstStyle/>
        <a:p>
          <a:r>
            <a:rPr lang="pt-BR"/>
            <a:t>Remover compromisso</a:t>
          </a:r>
        </a:p>
      </dgm:t>
    </dgm:pt>
    <dgm:pt modelId="{C280D508-FC16-4F62-BDE8-D3F0227022F6}" type="parTrans" cxnId="{88E55541-E375-4971-84BC-A6E6EEB1FD7D}">
      <dgm:prSet/>
      <dgm:spPr/>
      <dgm:t>
        <a:bodyPr/>
        <a:lstStyle/>
        <a:p>
          <a:endParaRPr lang="pt-BR"/>
        </a:p>
      </dgm:t>
    </dgm:pt>
    <dgm:pt modelId="{5DFF6582-9F92-41B8-AAE3-9D2B31CD375E}" type="sibTrans" cxnId="{88E55541-E375-4971-84BC-A6E6EEB1FD7D}">
      <dgm:prSet/>
      <dgm:spPr/>
      <dgm:t>
        <a:bodyPr/>
        <a:lstStyle/>
        <a:p>
          <a:endParaRPr lang="pt-BR"/>
        </a:p>
      </dgm:t>
    </dgm:pt>
    <dgm:pt modelId="{B95C246B-A6C9-40D7-B547-D01AF9FA27BB}">
      <dgm:prSet phldrT="[Texto]"/>
      <dgm:spPr/>
      <dgm:t>
        <a:bodyPr/>
        <a:lstStyle/>
        <a:p>
          <a:r>
            <a:rPr lang="pt-BR"/>
            <a:t>Deleta o ultimo compromisso da agenda</a:t>
          </a:r>
        </a:p>
      </dgm:t>
    </dgm:pt>
    <dgm:pt modelId="{73D942E0-650A-4631-8996-33639A5A75BA}" type="parTrans" cxnId="{42586404-B554-46B9-AA90-C065CB8B09E9}">
      <dgm:prSet/>
      <dgm:spPr/>
      <dgm:t>
        <a:bodyPr/>
        <a:lstStyle/>
        <a:p>
          <a:endParaRPr lang="pt-BR"/>
        </a:p>
      </dgm:t>
    </dgm:pt>
    <dgm:pt modelId="{1B8A009E-ADDA-484A-BDAA-B2CF3CBBBDC3}" type="sibTrans" cxnId="{42586404-B554-46B9-AA90-C065CB8B09E9}">
      <dgm:prSet/>
      <dgm:spPr/>
      <dgm:t>
        <a:bodyPr/>
        <a:lstStyle/>
        <a:p>
          <a:endParaRPr lang="pt-BR"/>
        </a:p>
      </dgm:t>
    </dgm:pt>
    <dgm:pt modelId="{CF023B11-CA45-432B-A42A-E11CAF55344C}">
      <dgm:prSet phldrT="[Texto]"/>
      <dgm:spPr/>
      <dgm:t>
        <a:bodyPr/>
        <a:lstStyle/>
        <a:p>
          <a:r>
            <a:rPr lang="pt-BR"/>
            <a:t>Sair do programa</a:t>
          </a:r>
        </a:p>
      </dgm:t>
    </dgm:pt>
    <dgm:pt modelId="{DA62E892-5565-4E06-B81C-8D588592C2DD}" type="parTrans" cxnId="{5BB81984-5F71-43B4-B7DD-11BC2BAAA77A}">
      <dgm:prSet/>
      <dgm:spPr/>
      <dgm:t>
        <a:bodyPr/>
        <a:lstStyle/>
        <a:p>
          <a:endParaRPr lang="pt-BR"/>
        </a:p>
      </dgm:t>
    </dgm:pt>
    <dgm:pt modelId="{F1FF796E-51D3-48B4-AAA1-8D16F24642E8}" type="sibTrans" cxnId="{5BB81984-5F71-43B4-B7DD-11BC2BAAA77A}">
      <dgm:prSet/>
      <dgm:spPr/>
      <dgm:t>
        <a:bodyPr/>
        <a:lstStyle/>
        <a:p>
          <a:endParaRPr lang="pt-BR"/>
        </a:p>
      </dgm:t>
    </dgm:pt>
    <dgm:pt modelId="{2E4A9FA8-CF65-481B-9A32-B1AFB034F53A}">
      <dgm:prSet phldrT="[Texto]"/>
      <dgm:spPr/>
      <dgm:t>
        <a:bodyPr/>
        <a:lstStyle/>
        <a:p>
          <a:r>
            <a:rPr lang="pt-BR"/>
            <a:t>Listar compromissos</a:t>
          </a:r>
        </a:p>
      </dgm:t>
    </dgm:pt>
    <dgm:pt modelId="{B02D8835-1984-4B39-8631-BBA3CB5DC7A9}" type="parTrans" cxnId="{0CAECAFB-EE60-4C8E-9327-449891DD9EEE}">
      <dgm:prSet/>
      <dgm:spPr/>
      <dgm:t>
        <a:bodyPr/>
        <a:lstStyle/>
        <a:p>
          <a:endParaRPr lang="pt-BR"/>
        </a:p>
      </dgm:t>
    </dgm:pt>
    <dgm:pt modelId="{F47C7194-2888-4764-88E1-3EAC9F091BD1}" type="sibTrans" cxnId="{0CAECAFB-EE60-4C8E-9327-449891DD9EEE}">
      <dgm:prSet/>
      <dgm:spPr/>
      <dgm:t>
        <a:bodyPr/>
        <a:lstStyle/>
        <a:p>
          <a:endParaRPr lang="pt-BR"/>
        </a:p>
      </dgm:t>
    </dgm:pt>
    <dgm:pt modelId="{6FD18BFD-7DD4-458E-8B34-EFD5E252C535}">
      <dgm:prSet phldrT="[Texto]"/>
      <dgm:spPr/>
      <dgm:t>
        <a:bodyPr/>
        <a:lstStyle/>
        <a:p>
          <a:r>
            <a:rPr lang="pt-BR"/>
            <a:t>Verifica se existe compromisso agendad</a:t>
          </a:r>
        </a:p>
      </dgm:t>
    </dgm:pt>
    <dgm:pt modelId="{E9DFC941-1DC5-4DF9-84F3-58E485732492}" type="parTrans" cxnId="{F984E546-9165-4FB8-AEC0-ECF365C60DC7}">
      <dgm:prSet/>
      <dgm:spPr/>
      <dgm:t>
        <a:bodyPr/>
        <a:lstStyle/>
        <a:p>
          <a:endParaRPr lang="pt-BR"/>
        </a:p>
      </dgm:t>
    </dgm:pt>
    <dgm:pt modelId="{37507558-677B-42FB-A784-F23EBDD49476}" type="sibTrans" cxnId="{F984E546-9165-4FB8-AEC0-ECF365C60DC7}">
      <dgm:prSet/>
      <dgm:spPr/>
      <dgm:t>
        <a:bodyPr/>
        <a:lstStyle/>
        <a:p>
          <a:endParaRPr lang="pt-BR"/>
        </a:p>
      </dgm:t>
    </dgm:pt>
    <dgm:pt modelId="{3D4ACDA8-F240-485B-9F47-0E666A647D40}">
      <dgm:prSet phldrT="[Texto]"/>
      <dgm:spPr/>
      <dgm:t>
        <a:bodyPr/>
        <a:lstStyle/>
        <a:p>
          <a:r>
            <a:rPr lang="pt-BR"/>
            <a:t>Informe o compromisso</a:t>
          </a:r>
        </a:p>
      </dgm:t>
    </dgm:pt>
    <dgm:pt modelId="{E5B2762A-1355-4E9C-931B-C59B40A60092}" type="parTrans" cxnId="{C8AC40C8-4C69-424F-BB6C-8899E16A8E9F}">
      <dgm:prSet/>
      <dgm:spPr/>
      <dgm:t>
        <a:bodyPr/>
        <a:lstStyle/>
        <a:p>
          <a:endParaRPr lang="pt-BR"/>
        </a:p>
      </dgm:t>
    </dgm:pt>
    <dgm:pt modelId="{546A658C-225C-48A0-9B9A-F37AC1849C1C}" type="sibTrans" cxnId="{C8AC40C8-4C69-424F-BB6C-8899E16A8E9F}">
      <dgm:prSet/>
      <dgm:spPr/>
      <dgm:t>
        <a:bodyPr/>
        <a:lstStyle/>
        <a:p>
          <a:endParaRPr lang="pt-BR"/>
        </a:p>
      </dgm:t>
    </dgm:pt>
    <dgm:pt modelId="{155D2215-7B45-487D-8931-48348D413261}">
      <dgm:prSet phldrT="[Texto]"/>
      <dgm:spPr/>
      <dgm:t>
        <a:bodyPr/>
        <a:lstStyle/>
        <a:p>
          <a:r>
            <a:rPr lang="pt-BR"/>
            <a:t>Lista todos os compromissos da agenda</a:t>
          </a:r>
        </a:p>
      </dgm:t>
    </dgm:pt>
    <dgm:pt modelId="{504ED19D-6182-4C19-A554-15C65CD73A46}" type="parTrans" cxnId="{7649F7BF-1121-4BD5-929D-8522513C6313}">
      <dgm:prSet/>
      <dgm:spPr/>
      <dgm:t>
        <a:bodyPr/>
        <a:lstStyle/>
        <a:p>
          <a:endParaRPr lang="pt-BR"/>
        </a:p>
      </dgm:t>
    </dgm:pt>
    <dgm:pt modelId="{C1AC7482-B172-43A1-B7DF-2AC2B5CC5E8E}" type="sibTrans" cxnId="{7649F7BF-1121-4BD5-929D-8522513C6313}">
      <dgm:prSet/>
      <dgm:spPr/>
      <dgm:t>
        <a:bodyPr/>
        <a:lstStyle/>
        <a:p>
          <a:endParaRPr lang="pt-BR"/>
        </a:p>
      </dgm:t>
    </dgm:pt>
    <dgm:pt modelId="{AFFAB6CF-1EB9-4BC9-B79B-93DA929126B1}" type="pres">
      <dgm:prSet presAssocID="{29D8AE60-97A4-48FE-B190-16563AAE0526}" presName="layout" presStyleCnt="0">
        <dgm:presLayoutVars>
          <dgm:chMax/>
          <dgm:chPref/>
          <dgm:dir/>
          <dgm:resizeHandles/>
        </dgm:presLayoutVars>
      </dgm:prSet>
      <dgm:spPr/>
    </dgm:pt>
    <dgm:pt modelId="{245940B2-8386-4781-97B1-BB2764605820}" type="pres">
      <dgm:prSet presAssocID="{AA4E53DD-6C56-47A1-980C-26074ADB5B76}" presName="root" presStyleCnt="0">
        <dgm:presLayoutVars>
          <dgm:chMax/>
          <dgm:chPref/>
        </dgm:presLayoutVars>
      </dgm:prSet>
      <dgm:spPr/>
    </dgm:pt>
    <dgm:pt modelId="{160799ED-F841-44E9-9DAC-6736169306B5}" type="pres">
      <dgm:prSet presAssocID="{AA4E53DD-6C56-47A1-980C-26074ADB5B76}" presName="rootComposite" presStyleCnt="0">
        <dgm:presLayoutVars/>
      </dgm:prSet>
      <dgm:spPr/>
    </dgm:pt>
    <dgm:pt modelId="{13AB17BC-CD44-4D4E-B197-49B8665B4172}" type="pres">
      <dgm:prSet presAssocID="{AA4E53DD-6C56-47A1-980C-26074ADB5B76}" presName="ParentAccent" presStyleLbl="alignNode1" presStyleIdx="0" presStyleCnt="5"/>
      <dgm:spPr/>
    </dgm:pt>
    <dgm:pt modelId="{2F4863B1-51E9-406B-B14B-380B51AFF09C}" type="pres">
      <dgm:prSet presAssocID="{AA4E53DD-6C56-47A1-980C-26074ADB5B76}" presName="ParentSmallAccent" presStyleLbl="fgAcc1" presStyleIdx="0" presStyleCnt="5"/>
      <dgm:spPr/>
    </dgm:pt>
    <dgm:pt modelId="{AC07B360-422F-45E1-A8DE-0B2CBB995934}" type="pres">
      <dgm:prSet presAssocID="{AA4E53DD-6C56-47A1-980C-26074ADB5B76}" presName="Parent" presStyleLbl="revTx" presStyleIdx="0" presStyleCnt="11">
        <dgm:presLayoutVars>
          <dgm:chMax/>
          <dgm:chPref val="4"/>
          <dgm:bulletEnabled val="1"/>
        </dgm:presLayoutVars>
      </dgm:prSet>
      <dgm:spPr/>
    </dgm:pt>
    <dgm:pt modelId="{F0CE5D50-2B4B-4273-93AD-A2C4A32F5C58}" type="pres">
      <dgm:prSet presAssocID="{AA4E53DD-6C56-47A1-980C-26074ADB5B76}" presName="childShape" presStyleCnt="0">
        <dgm:presLayoutVars>
          <dgm:chMax val="0"/>
          <dgm:chPref val="0"/>
        </dgm:presLayoutVars>
      </dgm:prSet>
      <dgm:spPr/>
    </dgm:pt>
    <dgm:pt modelId="{7B0270BA-6F1B-4833-B8F9-D1708082813A}" type="pres">
      <dgm:prSet presAssocID="{CF7FDE5C-63D3-4AC6-A5A7-1B8D9684578F}" presName="childComposite" presStyleCnt="0">
        <dgm:presLayoutVars>
          <dgm:chMax val="0"/>
          <dgm:chPref val="0"/>
        </dgm:presLayoutVars>
      </dgm:prSet>
      <dgm:spPr/>
    </dgm:pt>
    <dgm:pt modelId="{EE9D36E5-7BFA-41D5-A873-D8BB84561261}" type="pres">
      <dgm:prSet presAssocID="{CF7FDE5C-63D3-4AC6-A5A7-1B8D9684578F}" presName="ChildAccent" presStyleLbl="solidFgAcc1" presStyleIdx="0" presStyleCnt="6"/>
      <dgm:spPr/>
    </dgm:pt>
    <dgm:pt modelId="{CF172C99-6AD6-4FEC-A099-10D844440935}" type="pres">
      <dgm:prSet presAssocID="{CF7FDE5C-63D3-4AC6-A5A7-1B8D9684578F}" presName="Child" presStyleLbl="revTx" presStyleIdx="1" presStyleCnt="11">
        <dgm:presLayoutVars>
          <dgm:chMax val="0"/>
          <dgm:chPref val="0"/>
          <dgm:bulletEnabled val="1"/>
        </dgm:presLayoutVars>
      </dgm:prSet>
      <dgm:spPr/>
    </dgm:pt>
    <dgm:pt modelId="{7BFD9629-AA1A-4B6B-97E7-C9C1107A5E5D}" type="pres">
      <dgm:prSet presAssocID="{EF5954C0-EEC9-4C27-BF31-CF9DAEEBBEDE}" presName="childComposite" presStyleCnt="0">
        <dgm:presLayoutVars>
          <dgm:chMax val="0"/>
          <dgm:chPref val="0"/>
        </dgm:presLayoutVars>
      </dgm:prSet>
      <dgm:spPr/>
    </dgm:pt>
    <dgm:pt modelId="{F373734A-72CC-40E6-9B22-060D71B0E2B5}" type="pres">
      <dgm:prSet presAssocID="{EF5954C0-EEC9-4C27-BF31-CF9DAEEBBEDE}" presName="ChildAccent" presStyleLbl="solidFgAcc1" presStyleIdx="1" presStyleCnt="6"/>
      <dgm:spPr/>
    </dgm:pt>
    <dgm:pt modelId="{8F9DF40F-9195-4FDE-A9F4-FA688B1ED255}" type="pres">
      <dgm:prSet presAssocID="{EF5954C0-EEC9-4C27-BF31-CF9DAEEBBEDE}" presName="Child" presStyleLbl="revTx" presStyleIdx="2" presStyleCnt="11">
        <dgm:presLayoutVars>
          <dgm:chMax val="0"/>
          <dgm:chPref val="0"/>
          <dgm:bulletEnabled val="1"/>
        </dgm:presLayoutVars>
      </dgm:prSet>
      <dgm:spPr/>
    </dgm:pt>
    <dgm:pt modelId="{D59AAF72-76F9-4FB1-A9AD-10545C200814}" type="pres">
      <dgm:prSet presAssocID="{A999BB1A-194F-4B86-AF9A-31E6F2AD8A3E}" presName="childComposite" presStyleCnt="0">
        <dgm:presLayoutVars>
          <dgm:chMax val="0"/>
          <dgm:chPref val="0"/>
        </dgm:presLayoutVars>
      </dgm:prSet>
      <dgm:spPr/>
    </dgm:pt>
    <dgm:pt modelId="{464A77C0-CCDF-4EBA-B3F6-029ABEFA68D6}" type="pres">
      <dgm:prSet presAssocID="{A999BB1A-194F-4B86-AF9A-31E6F2AD8A3E}" presName="ChildAccent" presStyleLbl="solidFgAcc1" presStyleIdx="2" presStyleCnt="6"/>
      <dgm:spPr/>
    </dgm:pt>
    <dgm:pt modelId="{0A5DC79C-C30B-4A26-A7A0-55A3D5519703}" type="pres">
      <dgm:prSet presAssocID="{A999BB1A-194F-4B86-AF9A-31E6F2AD8A3E}" presName="Child" presStyleLbl="revTx" presStyleIdx="3" presStyleCnt="11">
        <dgm:presLayoutVars>
          <dgm:chMax val="0"/>
          <dgm:chPref val="0"/>
          <dgm:bulletEnabled val="1"/>
        </dgm:presLayoutVars>
      </dgm:prSet>
      <dgm:spPr/>
    </dgm:pt>
    <dgm:pt modelId="{450E6B28-EA88-445B-9B03-69B40BBD5639}" type="pres">
      <dgm:prSet presAssocID="{3D4ACDA8-F240-485B-9F47-0E666A647D40}" presName="childComposite" presStyleCnt="0">
        <dgm:presLayoutVars>
          <dgm:chMax val="0"/>
          <dgm:chPref val="0"/>
        </dgm:presLayoutVars>
      </dgm:prSet>
      <dgm:spPr/>
    </dgm:pt>
    <dgm:pt modelId="{0E65D8CC-0BDE-4F5C-AFC9-C83F2A22F3A7}" type="pres">
      <dgm:prSet presAssocID="{3D4ACDA8-F240-485B-9F47-0E666A647D40}" presName="ChildAccent" presStyleLbl="solidFgAcc1" presStyleIdx="3" presStyleCnt="6"/>
      <dgm:spPr/>
    </dgm:pt>
    <dgm:pt modelId="{E8D390FC-F7E2-4707-8724-D205D865040E}" type="pres">
      <dgm:prSet presAssocID="{3D4ACDA8-F240-485B-9F47-0E666A647D40}" presName="Child" presStyleLbl="revTx" presStyleIdx="4" presStyleCnt="11">
        <dgm:presLayoutVars>
          <dgm:chMax val="0"/>
          <dgm:chPref val="0"/>
          <dgm:bulletEnabled val="1"/>
        </dgm:presLayoutVars>
      </dgm:prSet>
      <dgm:spPr/>
    </dgm:pt>
    <dgm:pt modelId="{72E8777C-C209-4AF0-939A-B037D2F20681}" type="pres">
      <dgm:prSet presAssocID="{6489A671-E63E-42F8-9791-749B3C1D640E}" presName="root" presStyleCnt="0">
        <dgm:presLayoutVars>
          <dgm:chMax/>
          <dgm:chPref/>
        </dgm:presLayoutVars>
      </dgm:prSet>
      <dgm:spPr/>
    </dgm:pt>
    <dgm:pt modelId="{7D5B6F1B-39BC-4522-A345-8FA94951A3FD}" type="pres">
      <dgm:prSet presAssocID="{6489A671-E63E-42F8-9791-749B3C1D640E}" presName="rootComposite" presStyleCnt="0">
        <dgm:presLayoutVars/>
      </dgm:prSet>
      <dgm:spPr/>
    </dgm:pt>
    <dgm:pt modelId="{58F3F91E-E600-4A1E-9ACF-C0F75551DF62}" type="pres">
      <dgm:prSet presAssocID="{6489A671-E63E-42F8-9791-749B3C1D640E}" presName="ParentAccent" presStyleLbl="alignNode1" presStyleIdx="1" presStyleCnt="5"/>
      <dgm:spPr/>
    </dgm:pt>
    <dgm:pt modelId="{411A9D93-CA25-4457-9DD1-39BF274E1A7A}" type="pres">
      <dgm:prSet presAssocID="{6489A671-E63E-42F8-9791-749B3C1D640E}" presName="ParentSmallAccent" presStyleLbl="fgAcc1" presStyleIdx="1" presStyleCnt="5"/>
      <dgm:spPr/>
    </dgm:pt>
    <dgm:pt modelId="{DA94441B-0536-41CA-95F9-7F37F9BB166D}" type="pres">
      <dgm:prSet presAssocID="{6489A671-E63E-42F8-9791-749B3C1D640E}" presName="Parent" presStyleLbl="revTx" presStyleIdx="5" presStyleCnt="11">
        <dgm:presLayoutVars>
          <dgm:chMax/>
          <dgm:chPref val="4"/>
          <dgm:bulletEnabled val="1"/>
        </dgm:presLayoutVars>
      </dgm:prSet>
      <dgm:spPr/>
    </dgm:pt>
    <dgm:pt modelId="{9AA28F59-AC37-4487-97EC-89DD13581EF2}" type="pres">
      <dgm:prSet presAssocID="{6489A671-E63E-42F8-9791-749B3C1D640E}" presName="childShape" presStyleCnt="0">
        <dgm:presLayoutVars>
          <dgm:chMax val="0"/>
          <dgm:chPref val="0"/>
        </dgm:presLayoutVars>
      </dgm:prSet>
      <dgm:spPr/>
    </dgm:pt>
    <dgm:pt modelId="{5E38C5E0-B5A5-48FF-B2CC-66845FD1382A}" type="pres">
      <dgm:prSet presAssocID="{B95C246B-A6C9-40D7-B547-D01AF9FA27BB}" presName="childComposite" presStyleCnt="0">
        <dgm:presLayoutVars>
          <dgm:chMax val="0"/>
          <dgm:chPref val="0"/>
        </dgm:presLayoutVars>
      </dgm:prSet>
      <dgm:spPr/>
    </dgm:pt>
    <dgm:pt modelId="{763AF8B3-315F-4607-A2F2-0971A6BD30D1}" type="pres">
      <dgm:prSet presAssocID="{B95C246B-A6C9-40D7-B547-D01AF9FA27BB}" presName="ChildAccent" presStyleLbl="solidFgAcc1" presStyleIdx="4" presStyleCnt="6"/>
      <dgm:spPr/>
    </dgm:pt>
    <dgm:pt modelId="{07B5E184-B35D-409F-A29C-07E1FB807B66}" type="pres">
      <dgm:prSet presAssocID="{B95C246B-A6C9-40D7-B547-D01AF9FA27BB}" presName="Child" presStyleLbl="revTx" presStyleIdx="6" presStyleCnt="11">
        <dgm:presLayoutVars>
          <dgm:chMax val="0"/>
          <dgm:chPref val="0"/>
          <dgm:bulletEnabled val="1"/>
        </dgm:presLayoutVars>
      </dgm:prSet>
      <dgm:spPr/>
    </dgm:pt>
    <dgm:pt modelId="{15B6FC89-605D-4BA2-AAB0-1FE0E5849A6B}" type="pres">
      <dgm:prSet presAssocID="{2E4A9FA8-CF65-481B-9A32-B1AFB034F53A}" presName="root" presStyleCnt="0">
        <dgm:presLayoutVars>
          <dgm:chMax/>
          <dgm:chPref/>
        </dgm:presLayoutVars>
      </dgm:prSet>
      <dgm:spPr/>
    </dgm:pt>
    <dgm:pt modelId="{4961EAB8-77AA-4AC6-8EE3-00E40877F1B1}" type="pres">
      <dgm:prSet presAssocID="{2E4A9FA8-CF65-481B-9A32-B1AFB034F53A}" presName="rootComposite" presStyleCnt="0">
        <dgm:presLayoutVars/>
      </dgm:prSet>
      <dgm:spPr/>
    </dgm:pt>
    <dgm:pt modelId="{3996163C-D587-4A20-93A8-B20134C64E6C}" type="pres">
      <dgm:prSet presAssocID="{2E4A9FA8-CF65-481B-9A32-B1AFB034F53A}" presName="ParentAccent" presStyleLbl="alignNode1" presStyleIdx="2" presStyleCnt="5"/>
      <dgm:spPr/>
    </dgm:pt>
    <dgm:pt modelId="{3C4ADB13-B7FD-49BB-AC9C-23B709B70016}" type="pres">
      <dgm:prSet presAssocID="{2E4A9FA8-CF65-481B-9A32-B1AFB034F53A}" presName="ParentSmallAccent" presStyleLbl="fgAcc1" presStyleIdx="2" presStyleCnt="5"/>
      <dgm:spPr/>
    </dgm:pt>
    <dgm:pt modelId="{4279BAF4-6655-4C7C-B217-8AF2B78F4BDD}" type="pres">
      <dgm:prSet presAssocID="{2E4A9FA8-CF65-481B-9A32-B1AFB034F53A}" presName="Parent" presStyleLbl="revTx" presStyleIdx="7" presStyleCnt="11">
        <dgm:presLayoutVars>
          <dgm:chMax/>
          <dgm:chPref val="4"/>
          <dgm:bulletEnabled val="1"/>
        </dgm:presLayoutVars>
      </dgm:prSet>
      <dgm:spPr/>
    </dgm:pt>
    <dgm:pt modelId="{A21CA2AE-2EF6-4543-9074-4D08B54A3A2E}" type="pres">
      <dgm:prSet presAssocID="{2E4A9FA8-CF65-481B-9A32-B1AFB034F53A}" presName="childShape" presStyleCnt="0">
        <dgm:presLayoutVars>
          <dgm:chMax val="0"/>
          <dgm:chPref val="0"/>
        </dgm:presLayoutVars>
      </dgm:prSet>
      <dgm:spPr/>
    </dgm:pt>
    <dgm:pt modelId="{E90A29BF-9241-4564-A356-15F81E9E4B34}" type="pres">
      <dgm:prSet presAssocID="{155D2215-7B45-487D-8931-48348D413261}" presName="childComposite" presStyleCnt="0">
        <dgm:presLayoutVars>
          <dgm:chMax val="0"/>
          <dgm:chPref val="0"/>
        </dgm:presLayoutVars>
      </dgm:prSet>
      <dgm:spPr/>
    </dgm:pt>
    <dgm:pt modelId="{E4361398-951D-4BEB-8438-11659E3340D2}" type="pres">
      <dgm:prSet presAssocID="{155D2215-7B45-487D-8931-48348D413261}" presName="ChildAccent" presStyleLbl="solidFgAcc1" presStyleIdx="5" presStyleCnt="6"/>
      <dgm:spPr/>
    </dgm:pt>
    <dgm:pt modelId="{3897804D-9D88-40AA-9740-18F81AB29622}" type="pres">
      <dgm:prSet presAssocID="{155D2215-7B45-487D-8931-48348D413261}" presName="Child" presStyleLbl="revTx" presStyleIdx="8" presStyleCnt="11">
        <dgm:presLayoutVars>
          <dgm:chMax val="0"/>
          <dgm:chPref val="0"/>
          <dgm:bulletEnabled val="1"/>
        </dgm:presLayoutVars>
      </dgm:prSet>
      <dgm:spPr/>
    </dgm:pt>
    <dgm:pt modelId="{49A5C439-6548-45BF-90F5-B1010FD045B9}" type="pres">
      <dgm:prSet presAssocID="{6FD18BFD-7DD4-458E-8B34-EFD5E252C535}" presName="root" presStyleCnt="0">
        <dgm:presLayoutVars>
          <dgm:chMax/>
          <dgm:chPref/>
        </dgm:presLayoutVars>
      </dgm:prSet>
      <dgm:spPr/>
    </dgm:pt>
    <dgm:pt modelId="{1187096E-E32F-4334-A1CF-DA4FCAC6B341}" type="pres">
      <dgm:prSet presAssocID="{6FD18BFD-7DD4-458E-8B34-EFD5E252C535}" presName="rootComposite" presStyleCnt="0">
        <dgm:presLayoutVars/>
      </dgm:prSet>
      <dgm:spPr/>
    </dgm:pt>
    <dgm:pt modelId="{31A1D93F-A37F-47C6-9C67-93D2B26167BB}" type="pres">
      <dgm:prSet presAssocID="{6FD18BFD-7DD4-458E-8B34-EFD5E252C535}" presName="ParentAccent" presStyleLbl="alignNode1" presStyleIdx="3" presStyleCnt="5"/>
      <dgm:spPr/>
    </dgm:pt>
    <dgm:pt modelId="{B00823A4-F204-4B71-B9C2-22C310F2B7DF}" type="pres">
      <dgm:prSet presAssocID="{6FD18BFD-7DD4-458E-8B34-EFD5E252C535}" presName="ParentSmallAccent" presStyleLbl="fgAcc1" presStyleIdx="3" presStyleCnt="5"/>
      <dgm:spPr/>
    </dgm:pt>
    <dgm:pt modelId="{C332F152-FBE8-4207-8953-95F61245B2D1}" type="pres">
      <dgm:prSet presAssocID="{6FD18BFD-7DD4-458E-8B34-EFD5E252C535}" presName="Parent" presStyleLbl="revTx" presStyleIdx="9" presStyleCnt="11">
        <dgm:presLayoutVars>
          <dgm:chMax/>
          <dgm:chPref val="4"/>
          <dgm:bulletEnabled val="1"/>
        </dgm:presLayoutVars>
      </dgm:prSet>
      <dgm:spPr/>
    </dgm:pt>
    <dgm:pt modelId="{1674F27B-71FC-4480-88E9-884D5A855554}" type="pres">
      <dgm:prSet presAssocID="{6FD18BFD-7DD4-458E-8B34-EFD5E252C535}" presName="childShape" presStyleCnt="0">
        <dgm:presLayoutVars>
          <dgm:chMax val="0"/>
          <dgm:chPref val="0"/>
        </dgm:presLayoutVars>
      </dgm:prSet>
      <dgm:spPr/>
    </dgm:pt>
    <dgm:pt modelId="{EA7328CA-C2E4-47C0-BEDE-6089D0700471}" type="pres">
      <dgm:prSet presAssocID="{CF023B11-CA45-432B-A42A-E11CAF55344C}" presName="root" presStyleCnt="0">
        <dgm:presLayoutVars>
          <dgm:chMax/>
          <dgm:chPref/>
        </dgm:presLayoutVars>
      </dgm:prSet>
      <dgm:spPr/>
    </dgm:pt>
    <dgm:pt modelId="{A78A82E6-7730-4FC1-9B32-FB56B0720DB7}" type="pres">
      <dgm:prSet presAssocID="{CF023B11-CA45-432B-A42A-E11CAF55344C}" presName="rootComposite" presStyleCnt="0">
        <dgm:presLayoutVars/>
      </dgm:prSet>
      <dgm:spPr/>
    </dgm:pt>
    <dgm:pt modelId="{C8804414-0F1E-4B26-BD22-9F8F22E6716D}" type="pres">
      <dgm:prSet presAssocID="{CF023B11-CA45-432B-A42A-E11CAF55344C}" presName="ParentAccent" presStyleLbl="alignNode1" presStyleIdx="4" presStyleCnt="5"/>
      <dgm:spPr/>
    </dgm:pt>
    <dgm:pt modelId="{C6C9843D-4FD4-4C99-8BDD-C4E5084868FE}" type="pres">
      <dgm:prSet presAssocID="{CF023B11-CA45-432B-A42A-E11CAF55344C}" presName="ParentSmallAccent" presStyleLbl="fgAcc1" presStyleIdx="4" presStyleCnt="5"/>
      <dgm:spPr/>
    </dgm:pt>
    <dgm:pt modelId="{3F2CE8AE-5B9B-4CB0-B3FD-61B2847B4928}" type="pres">
      <dgm:prSet presAssocID="{CF023B11-CA45-432B-A42A-E11CAF55344C}" presName="Parent" presStyleLbl="revTx" presStyleIdx="10" presStyleCnt="11">
        <dgm:presLayoutVars>
          <dgm:chMax/>
          <dgm:chPref val="4"/>
          <dgm:bulletEnabled val="1"/>
        </dgm:presLayoutVars>
      </dgm:prSet>
      <dgm:spPr/>
    </dgm:pt>
    <dgm:pt modelId="{F74F1D60-D242-4F3F-A522-3D5B49EBEB7D}" type="pres">
      <dgm:prSet presAssocID="{CF023B11-CA45-432B-A42A-E11CAF55344C}" presName="childShape" presStyleCnt="0">
        <dgm:presLayoutVars>
          <dgm:chMax val="0"/>
          <dgm:chPref val="0"/>
        </dgm:presLayoutVars>
      </dgm:prSet>
      <dgm:spPr/>
    </dgm:pt>
  </dgm:ptLst>
  <dgm:cxnLst>
    <dgm:cxn modelId="{42586404-B554-46B9-AA90-C065CB8B09E9}" srcId="{6489A671-E63E-42F8-9791-749B3C1D640E}" destId="{B95C246B-A6C9-40D7-B547-D01AF9FA27BB}" srcOrd="0" destOrd="0" parTransId="{73D942E0-650A-4631-8996-33639A5A75BA}" sibTransId="{1B8A009E-ADDA-484A-BDAA-B2CF3CBBBDC3}"/>
    <dgm:cxn modelId="{17EB6119-AC07-40D0-9002-CD42B98E708B}" type="presOf" srcId="{EF5954C0-EEC9-4C27-BF31-CF9DAEEBBEDE}" destId="{8F9DF40F-9195-4FDE-A9F4-FA688B1ED255}" srcOrd="0" destOrd="0" presId="urn:microsoft.com/office/officeart/2008/layout/SquareAccentList"/>
    <dgm:cxn modelId="{88E55541-E375-4971-84BC-A6E6EEB1FD7D}" srcId="{29D8AE60-97A4-48FE-B190-16563AAE0526}" destId="{6489A671-E63E-42F8-9791-749B3C1D640E}" srcOrd="1" destOrd="0" parTransId="{C280D508-FC16-4F62-BDE8-D3F0227022F6}" sibTransId="{5DFF6582-9F92-41B8-AAE3-9D2B31CD375E}"/>
    <dgm:cxn modelId="{F984E546-9165-4FB8-AEC0-ECF365C60DC7}" srcId="{29D8AE60-97A4-48FE-B190-16563AAE0526}" destId="{6FD18BFD-7DD4-458E-8B34-EFD5E252C535}" srcOrd="3" destOrd="0" parTransId="{E9DFC941-1DC5-4DF9-84F3-58E485732492}" sibTransId="{37507558-677B-42FB-A784-F23EBDD49476}"/>
    <dgm:cxn modelId="{B5FA254A-CE50-487D-8936-092E1BA69A5E}" type="presOf" srcId="{AA4E53DD-6C56-47A1-980C-26074ADB5B76}" destId="{AC07B360-422F-45E1-A8DE-0B2CBB995934}" srcOrd="0" destOrd="0" presId="urn:microsoft.com/office/officeart/2008/layout/SquareAccentList"/>
    <dgm:cxn modelId="{095DB872-B41F-4509-9B5F-7C7E469D82AE}" type="presOf" srcId="{29D8AE60-97A4-48FE-B190-16563AAE0526}" destId="{AFFAB6CF-1EB9-4BC9-B79B-93DA929126B1}" srcOrd="0" destOrd="0" presId="urn:microsoft.com/office/officeart/2008/layout/SquareAccentList"/>
    <dgm:cxn modelId="{F9450E76-47E8-4F0D-A4CC-BC12D0B40089}" type="presOf" srcId="{6489A671-E63E-42F8-9791-749B3C1D640E}" destId="{DA94441B-0536-41CA-95F9-7F37F9BB166D}" srcOrd="0" destOrd="0" presId="urn:microsoft.com/office/officeart/2008/layout/SquareAccentList"/>
    <dgm:cxn modelId="{92248D80-06C4-4682-BD4D-5EF37E6BCA30}" type="presOf" srcId="{155D2215-7B45-487D-8931-48348D413261}" destId="{3897804D-9D88-40AA-9740-18F81AB29622}" srcOrd="0" destOrd="0" presId="urn:microsoft.com/office/officeart/2008/layout/SquareAccentList"/>
    <dgm:cxn modelId="{5BB81984-5F71-43B4-B7DD-11BC2BAAA77A}" srcId="{29D8AE60-97A4-48FE-B190-16563AAE0526}" destId="{CF023B11-CA45-432B-A42A-E11CAF55344C}" srcOrd="4" destOrd="0" parTransId="{DA62E892-5565-4E06-B81C-8D588592C2DD}" sibTransId="{F1FF796E-51D3-48B4-AAA1-8D16F24642E8}"/>
    <dgm:cxn modelId="{0F3FC791-C574-4E00-B43F-27BA8A206303}" type="presOf" srcId="{3D4ACDA8-F240-485B-9F47-0E666A647D40}" destId="{E8D390FC-F7E2-4707-8724-D205D865040E}" srcOrd="0" destOrd="0" presId="urn:microsoft.com/office/officeart/2008/layout/SquareAccentList"/>
    <dgm:cxn modelId="{09F44A97-AFB8-4C1C-9D4C-853B92991743}" srcId="{AA4E53DD-6C56-47A1-980C-26074ADB5B76}" destId="{A999BB1A-194F-4B86-AF9A-31E6F2AD8A3E}" srcOrd="2" destOrd="0" parTransId="{F1BA6A19-3B82-455D-9DD7-C083CE9E6CE2}" sibTransId="{1B619E0C-D33B-4E5B-AD5C-BDC6EA33AE76}"/>
    <dgm:cxn modelId="{8636BA9B-F3E3-4248-8FFE-4E0C8802A9E4}" type="presOf" srcId="{6FD18BFD-7DD4-458E-8B34-EFD5E252C535}" destId="{C332F152-FBE8-4207-8953-95F61245B2D1}" srcOrd="0" destOrd="0" presId="urn:microsoft.com/office/officeart/2008/layout/SquareAccentList"/>
    <dgm:cxn modelId="{75357AA8-1617-426A-9B8A-44546AAD9D7C}" type="presOf" srcId="{CF023B11-CA45-432B-A42A-E11CAF55344C}" destId="{3F2CE8AE-5B9B-4CB0-B3FD-61B2847B4928}" srcOrd="0" destOrd="0" presId="urn:microsoft.com/office/officeart/2008/layout/SquareAccentList"/>
    <dgm:cxn modelId="{C7EBB7AE-DA7E-4BD6-82AC-C846C42822D9}" type="presOf" srcId="{A999BB1A-194F-4B86-AF9A-31E6F2AD8A3E}" destId="{0A5DC79C-C30B-4A26-A7A0-55A3D5519703}" srcOrd="0" destOrd="0" presId="urn:microsoft.com/office/officeart/2008/layout/SquareAccentList"/>
    <dgm:cxn modelId="{150D25BE-2DD8-45E8-B19A-619D3D2753B0}" srcId="{AA4E53DD-6C56-47A1-980C-26074ADB5B76}" destId="{CF7FDE5C-63D3-4AC6-A5A7-1B8D9684578F}" srcOrd="0" destOrd="0" parTransId="{CD4B6DA5-FCCB-49A7-B83D-D4C042D51A3B}" sibTransId="{0017E598-DFAD-4FAD-B281-66A51A478FAB}"/>
    <dgm:cxn modelId="{7649F7BF-1121-4BD5-929D-8522513C6313}" srcId="{2E4A9FA8-CF65-481B-9A32-B1AFB034F53A}" destId="{155D2215-7B45-487D-8931-48348D413261}" srcOrd="0" destOrd="0" parTransId="{504ED19D-6182-4C19-A554-15C65CD73A46}" sibTransId="{C1AC7482-B172-43A1-B7DF-2AC2B5CC5E8E}"/>
    <dgm:cxn modelId="{C8AC40C8-4C69-424F-BB6C-8899E16A8E9F}" srcId="{AA4E53DD-6C56-47A1-980C-26074ADB5B76}" destId="{3D4ACDA8-F240-485B-9F47-0E666A647D40}" srcOrd="3" destOrd="0" parTransId="{E5B2762A-1355-4E9C-931B-C59B40A60092}" sibTransId="{546A658C-225C-48A0-9B9A-F37AC1849C1C}"/>
    <dgm:cxn modelId="{7BBEEDCA-B2DB-463F-880D-252680637BF5}" type="presOf" srcId="{2E4A9FA8-CF65-481B-9A32-B1AFB034F53A}" destId="{4279BAF4-6655-4C7C-B217-8AF2B78F4BDD}" srcOrd="0" destOrd="0" presId="urn:microsoft.com/office/officeart/2008/layout/SquareAccentList"/>
    <dgm:cxn modelId="{8B5E91D6-45B7-44E2-B23D-8E835A968D95}" type="presOf" srcId="{CF7FDE5C-63D3-4AC6-A5A7-1B8D9684578F}" destId="{CF172C99-6AD6-4FEC-A099-10D844440935}" srcOrd="0" destOrd="0" presId="urn:microsoft.com/office/officeart/2008/layout/SquareAccentList"/>
    <dgm:cxn modelId="{49317FDD-7B31-4FF3-AE51-52BA0EAB2788}" srcId="{AA4E53DD-6C56-47A1-980C-26074ADB5B76}" destId="{EF5954C0-EEC9-4C27-BF31-CF9DAEEBBEDE}" srcOrd="1" destOrd="0" parTransId="{737B9BDB-DBDA-4004-A273-DCEBDA27D2D9}" sibTransId="{25B879D8-9B23-4432-9C68-625E97D683E8}"/>
    <dgm:cxn modelId="{759340E6-10D7-4CC0-AE8A-382E525F1A6E}" type="presOf" srcId="{B95C246B-A6C9-40D7-B547-D01AF9FA27BB}" destId="{07B5E184-B35D-409F-A29C-07E1FB807B66}" srcOrd="0" destOrd="0" presId="urn:microsoft.com/office/officeart/2008/layout/SquareAccentList"/>
    <dgm:cxn modelId="{590C1AF0-CD42-42FB-93E2-C1D6055CAB42}" srcId="{29D8AE60-97A4-48FE-B190-16563AAE0526}" destId="{AA4E53DD-6C56-47A1-980C-26074ADB5B76}" srcOrd="0" destOrd="0" parTransId="{950207E7-C5DF-45E0-B376-ECB1DF9F23D0}" sibTransId="{930DABA3-E8F4-4329-BDE7-72D2CF6E7C3D}"/>
    <dgm:cxn modelId="{0CAECAFB-EE60-4C8E-9327-449891DD9EEE}" srcId="{29D8AE60-97A4-48FE-B190-16563AAE0526}" destId="{2E4A9FA8-CF65-481B-9A32-B1AFB034F53A}" srcOrd="2" destOrd="0" parTransId="{B02D8835-1984-4B39-8631-BBA3CB5DC7A9}" sibTransId="{F47C7194-2888-4764-88E1-3EAC9F091BD1}"/>
    <dgm:cxn modelId="{54573CA9-6035-4422-AE8A-722977B522F5}" type="presParOf" srcId="{AFFAB6CF-1EB9-4BC9-B79B-93DA929126B1}" destId="{245940B2-8386-4781-97B1-BB2764605820}" srcOrd="0" destOrd="0" presId="urn:microsoft.com/office/officeart/2008/layout/SquareAccentList"/>
    <dgm:cxn modelId="{522ADD2E-EA13-4AA2-9B1B-056AB877ADEB}" type="presParOf" srcId="{245940B2-8386-4781-97B1-BB2764605820}" destId="{160799ED-F841-44E9-9DAC-6736169306B5}" srcOrd="0" destOrd="0" presId="urn:microsoft.com/office/officeart/2008/layout/SquareAccentList"/>
    <dgm:cxn modelId="{C8EABEFB-62FF-4D51-B5C7-584C995B4FD0}" type="presParOf" srcId="{160799ED-F841-44E9-9DAC-6736169306B5}" destId="{13AB17BC-CD44-4D4E-B197-49B8665B4172}" srcOrd="0" destOrd="0" presId="urn:microsoft.com/office/officeart/2008/layout/SquareAccentList"/>
    <dgm:cxn modelId="{ACCE80D6-1FC4-4F55-8D68-9209F86CF0DD}" type="presParOf" srcId="{160799ED-F841-44E9-9DAC-6736169306B5}" destId="{2F4863B1-51E9-406B-B14B-380B51AFF09C}" srcOrd="1" destOrd="0" presId="urn:microsoft.com/office/officeart/2008/layout/SquareAccentList"/>
    <dgm:cxn modelId="{6BFDEFE3-60F7-4B85-996B-918B334C0A51}" type="presParOf" srcId="{160799ED-F841-44E9-9DAC-6736169306B5}" destId="{AC07B360-422F-45E1-A8DE-0B2CBB995934}" srcOrd="2" destOrd="0" presId="urn:microsoft.com/office/officeart/2008/layout/SquareAccentList"/>
    <dgm:cxn modelId="{8509EA0A-C5DC-423B-A14F-DAF2ED251139}" type="presParOf" srcId="{245940B2-8386-4781-97B1-BB2764605820}" destId="{F0CE5D50-2B4B-4273-93AD-A2C4A32F5C58}" srcOrd="1" destOrd="0" presId="urn:microsoft.com/office/officeart/2008/layout/SquareAccentList"/>
    <dgm:cxn modelId="{AC48E796-A213-4E8E-96A4-D24803792945}" type="presParOf" srcId="{F0CE5D50-2B4B-4273-93AD-A2C4A32F5C58}" destId="{7B0270BA-6F1B-4833-B8F9-D1708082813A}" srcOrd="0" destOrd="0" presId="urn:microsoft.com/office/officeart/2008/layout/SquareAccentList"/>
    <dgm:cxn modelId="{A9DDE03C-2E86-477E-BE02-1113F98F72EB}" type="presParOf" srcId="{7B0270BA-6F1B-4833-B8F9-D1708082813A}" destId="{EE9D36E5-7BFA-41D5-A873-D8BB84561261}" srcOrd="0" destOrd="0" presId="urn:microsoft.com/office/officeart/2008/layout/SquareAccentList"/>
    <dgm:cxn modelId="{65D11C81-941A-4E04-9D0B-8D490871E761}" type="presParOf" srcId="{7B0270BA-6F1B-4833-B8F9-D1708082813A}" destId="{CF172C99-6AD6-4FEC-A099-10D844440935}" srcOrd="1" destOrd="0" presId="urn:microsoft.com/office/officeart/2008/layout/SquareAccentList"/>
    <dgm:cxn modelId="{95A626A6-CFE6-478F-82A1-55F4E7D83AD6}" type="presParOf" srcId="{F0CE5D50-2B4B-4273-93AD-A2C4A32F5C58}" destId="{7BFD9629-AA1A-4B6B-97E7-C9C1107A5E5D}" srcOrd="1" destOrd="0" presId="urn:microsoft.com/office/officeart/2008/layout/SquareAccentList"/>
    <dgm:cxn modelId="{28C38EF3-5642-4F03-9C91-7ADBDD3C4469}" type="presParOf" srcId="{7BFD9629-AA1A-4B6B-97E7-C9C1107A5E5D}" destId="{F373734A-72CC-40E6-9B22-060D71B0E2B5}" srcOrd="0" destOrd="0" presId="urn:microsoft.com/office/officeart/2008/layout/SquareAccentList"/>
    <dgm:cxn modelId="{0D220881-7370-49AB-8DEC-722526802929}" type="presParOf" srcId="{7BFD9629-AA1A-4B6B-97E7-C9C1107A5E5D}" destId="{8F9DF40F-9195-4FDE-A9F4-FA688B1ED255}" srcOrd="1" destOrd="0" presId="urn:microsoft.com/office/officeart/2008/layout/SquareAccentList"/>
    <dgm:cxn modelId="{D97DC6F5-01CE-492A-BD21-774B19C7E569}" type="presParOf" srcId="{F0CE5D50-2B4B-4273-93AD-A2C4A32F5C58}" destId="{D59AAF72-76F9-4FB1-A9AD-10545C200814}" srcOrd="2" destOrd="0" presId="urn:microsoft.com/office/officeart/2008/layout/SquareAccentList"/>
    <dgm:cxn modelId="{4FD2A0B5-BF80-4508-AF76-091CD6131D27}" type="presParOf" srcId="{D59AAF72-76F9-4FB1-A9AD-10545C200814}" destId="{464A77C0-CCDF-4EBA-B3F6-029ABEFA68D6}" srcOrd="0" destOrd="0" presId="urn:microsoft.com/office/officeart/2008/layout/SquareAccentList"/>
    <dgm:cxn modelId="{4792DEDD-E5A1-4AFD-866A-AC7400BDC84C}" type="presParOf" srcId="{D59AAF72-76F9-4FB1-A9AD-10545C200814}" destId="{0A5DC79C-C30B-4A26-A7A0-55A3D5519703}" srcOrd="1" destOrd="0" presId="urn:microsoft.com/office/officeart/2008/layout/SquareAccentList"/>
    <dgm:cxn modelId="{05E63D23-CD4D-4D02-88D8-9EE1130DC923}" type="presParOf" srcId="{F0CE5D50-2B4B-4273-93AD-A2C4A32F5C58}" destId="{450E6B28-EA88-445B-9B03-69B40BBD5639}" srcOrd="3" destOrd="0" presId="urn:microsoft.com/office/officeart/2008/layout/SquareAccentList"/>
    <dgm:cxn modelId="{3BCE2F4C-1BE8-4708-85BC-73CA36A67454}" type="presParOf" srcId="{450E6B28-EA88-445B-9B03-69B40BBD5639}" destId="{0E65D8CC-0BDE-4F5C-AFC9-C83F2A22F3A7}" srcOrd="0" destOrd="0" presId="urn:microsoft.com/office/officeart/2008/layout/SquareAccentList"/>
    <dgm:cxn modelId="{35EEF64C-6BB4-41A0-931B-63B6F9B7A67C}" type="presParOf" srcId="{450E6B28-EA88-445B-9B03-69B40BBD5639}" destId="{E8D390FC-F7E2-4707-8724-D205D865040E}" srcOrd="1" destOrd="0" presId="urn:microsoft.com/office/officeart/2008/layout/SquareAccentList"/>
    <dgm:cxn modelId="{2FC9156F-C96F-4902-9D9D-89D5620B8AC8}" type="presParOf" srcId="{AFFAB6CF-1EB9-4BC9-B79B-93DA929126B1}" destId="{72E8777C-C209-4AF0-939A-B037D2F20681}" srcOrd="1" destOrd="0" presId="urn:microsoft.com/office/officeart/2008/layout/SquareAccentList"/>
    <dgm:cxn modelId="{47A41FD6-5F07-4250-9C64-47DF7013C0B0}" type="presParOf" srcId="{72E8777C-C209-4AF0-939A-B037D2F20681}" destId="{7D5B6F1B-39BC-4522-A345-8FA94951A3FD}" srcOrd="0" destOrd="0" presId="urn:microsoft.com/office/officeart/2008/layout/SquareAccentList"/>
    <dgm:cxn modelId="{B6DE39D0-9A1E-469F-A2DC-F5155D8CF9F5}" type="presParOf" srcId="{7D5B6F1B-39BC-4522-A345-8FA94951A3FD}" destId="{58F3F91E-E600-4A1E-9ACF-C0F75551DF62}" srcOrd="0" destOrd="0" presId="urn:microsoft.com/office/officeart/2008/layout/SquareAccentList"/>
    <dgm:cxn modelId="{BEE22342-D4AD-4DA1-AD6C-CB4B1C2BC2A8}" type="presParOf" srcId="{7D5B6F1B-39BC-4522-A345-8FA94951A3FD}" destId="{411A9D93-CA25-4457-9DD1-39BF274E1A7A}" srcOrd="1" destOrd="0" presId="urn:microsoft.com/office/officeart/2008/layout/SquareAccentList"/>
    <dgm:cxn modelId="{0AC5FFCC-2562-4A8E-991D-144BAD7984F9}" type="presParOf" srcId="{7D5B6F1B-39BC-4522-A345-8FA94951A3FD}" destId="{DA94441B-0536-41CA-95F9-7F37F9BB166D}" srcOrd="2" destOrd="0" presId="urn:microsoft.com/office/officeart/2008/layout/SquareAccentList"/>
    <dgm:cxn modelId="{931ACE23-BEA4-47B0-9FA6-432E825695A2}" type="presParOf" srcId="{72E8777C-C209-4AF0-939A-B037D2F20681}" destId="{9AA28F59-AC37-4487-97EC-89DD13581EF2}" srcOrd="1" destOrd="0" presId="urn:microsoft.com/office/officeart/2008/layout/SquareAccentList"/>
    <dgm:cxn modelId="{D0B9DACB-2FF1-4481-ACF1-19FC0BB0EB8E}" type="presParOf" srcId="{9AA28F59-AC37-4487-97EC-89DD13581EF2}" destId="{5E38C5E0-B5A5-48FF-B2CC-66845FD1382A}" srcOrd="0" destOrd="0" presId="urn:microsoft.com/office/officeart/2008/layout/SquareAccentList"/>
    <dgm:cxn modelId="{5A8AF365-B9F6-46EF-AF8F-3FCCC7A9C669}" type="presParOf" srcId="{5E38C5E0-B5A5-48FF-B2CC-66845FD1382A}" destId="{763AF8B3-315F-4607-A2F2-0971A6BD30D1}" srcOrd="0" destOrd="0" presId="urn:microsoft.com/office/officeart/2008/layout/SquareAccentList"/>
    <dgm:cxn modelId="{B909FB6A-906A-4E1A-AA19-B13B23CC0849}" type="presParOf" srcId="{5E38C5E0-B5A5-48FF-B2CC-66845FD1382A}" destId="{07B5E184-B35D-409F-A29C-07E1FB807B66}" srcOrd="1" destOrd="0" presId="urn:microsoft.com/office/officeart/2008/layout/SquareAccentList"/>
    <dgm:cxn modelId="{BF8A0F41-1E5D-4B5B-B278-A40897F69BA2}" type="presParOf" srcId="{AFFAB6CF-1EB9-4BC9-B79B-93DA929126B1}" destId="{15B6FC89-605D-4BA2-AAB0-1FE0E5849A6B}" srcOrd="2" destOrd="0" presId="urn:microsoft.com/office/officeart/2008/layout/SquareAccentList"/>
    <dgm:cxn modelId="{7F0B26F4-3EE3-4D68-9EB0-90DB25016EEA}" type="presParOf" srcId="{15B6FC89-605D-4BA2-AAB0-1FE0E5849A6B}" destId="{4961EAB8-77AA-4AC6-8EE3-00E40877F1B1}" srcOrd="0" destOrd="0" presId="urn:microsoft.com/office/officeart/2008/layout/SquareAccentList"/>
    <dgm:cxn modelId="{4F79D4FF-B5C0-45DE-BD8B-EE608D1F5D21}" type="presParOf" srcId="{4961EAB8-77AA-4AC6-8EE3-00E40877F1B1}" destId="{3996163C-D587-4A20-93A8-B20134C64E6C}" srcOrd="0" destOrd="0" presId="urn:microsoft.com/office/officeart/2008/layout/SquareAccentList"/>
    <dgm:cxn modelId="{6C3B4692-F491-4156-972B-F747C1C24525}" type="presParOf" srcId="{4961EAB8-77AA-4AC6-8EE3-00E40877F1B1}" destId="{3C4ADB13-B7FD-49BB-AC9C-23B709B70016}" srcOrd="1" destOrd="0" presId="urn:microsoft.com/office/officeart/2008/layout/SquareAccentList"/>
    <dgm:cxn modelId="{6EF69C92-5CE0-4A24-9911-CAA5FF536190}" type="presParOf" srcId="{4961EAB8-77AA-4AC6-8EE3-00E40877F1B1}" destId="{4279BAF4-6655-4C7C-B217-8AF2B78F4BDD}" srcOrd="2" destOrd="0" presId="urn:microsoft.com/office/officeart/2008/layout/SquareAccentList"/>
    <dgm:cxn modelId="{5539BBD6-7489-4333-B3CA-672E8EB1FDBB}" type="presParOf" srcId="{15B6FC89-605D-4BA2-AAB0-1FE0E5849A6B}" destId="{A21CA2AE-2EF6-4543-9074-4D08B54A3A2E}" srcOrd="1" destOrd="0" presId="urn:microsoft.com/office/officeart/2008/layout/SquareAccentList"/>
    <dgm:cxn modelId="{63385C3B-DD71-42A3-AD2A-08652FAA7E64}" type="presParOf" srcId="{A21CA2AE-2EF6-4543-9074-4D08B54A3A2E}" destId="{E90A29BF-9241-4564-A356-15F81E9E4B34}" srcOrd="0" destOrd="0" presId="urn:microsoft.com/office/officeart/2008/layout/SquareAccentList"/>
    <dgm:cxn modelId="{4204AE05-BFE4-462B-83E1-A48FACF2480D}" type="presParOf" srcId="{E90A29BF-9241-4564-A356-15F81E9E4B34}" destId="{E4361398-951D-4BEB-8438-11659E3340D2}" srcOrd="0" destOrd="0" presId="urn:microsoft.com/office/officeart/2008/layout/SquareAccentList"/>
    <dgm:cxn modelId="{0BF70D00-343D-4A37-9413-5E4C48BEAAFA}" type="presParOf" srcId="{E90A29BF-9241-4564-A356-15F81E9E4B34}" destId="{3897804D-9D88-40AA-9740-18F81AB29622}" srcOrd="1" destOrd="0" presId="urn:microsoft.com/office/officeart/2008/layout/SquareAccentList"/>
    <dgm:cxn modelId="{58B23B9D-6FF4-4A87-9955-5EB61B2EA5DB}" type="presParOf" srcId="{AFFAB6CF-1EB9-4BC9-B79B-93DA929126B1}" destId="{49A5C439-6548-45BF-90F5-B1010FD045B9}" srcOrd="3" destOrd="0" presId="urn:microsoft.com/office/officeart/2008/layout/SquareAccentList"/>
    <dgm:cxn modelId="{5D25F093-98CD-4A85-9D3F-244E52AB8E30}" type="presParOf" srcId="{49A5C439-6548-45BF-90F5-B1010FD045B9}" destId="{1187096E-E32F-4334-A1CF-DA4FCAC6B341}" srcOrd="0" destOrd="0" presId="urn:microsoft.com/office/officeart/2008/layout/SquareAccentList"/>
    <dgm:cxn modelId="{AC0127B5-BDCC-4BC7-9DDC-DDECA25E6CDC}" type="presParOf" srcId="{1187096E-E32F-4334-A1CF-DA4FCAC6B341}" destId="{31A1D93F-A37F-47C6-9C67-93D2B26167BB}" srcOrd="0" destOrd="0" presId="urn:microsoft.com/office/officeart/2008/layout/SquareAccentList"/>
    <dgm:cxn modelId="{C6B261E2-73D8-40D7-85FF-043A3DEE0912}" type="presParOf" srcId="{1187096E-E32F-4334-A1CF-DA4FCAC6B341}" destId="{B00823A4-F204-4B71-B9C2-22C310F2B7DF}" srcOrd="1" destOrd="0" presId="urn:microsoft.com/office/officeart/2008/layout/SquareAccentList"/>
    <dgm:cxn modelId="{8EC25724-7BC5-485A-8630-7807F22E0D8C}" type="presParOf" srcId="{1187096E-E32F-4334-A1CF-DA4FCAC6B341}" destId="{C332F152-FBE8-4207-8953-95F61245B2D1}" srcOrd="2" destOrd="0" presId="urn:microsoft.com/office/officeart/2008/layout/SquareAccentList"/>
    <dgm:cxn modelId="{88FEC28A-7A98-41D5-A6E4-369A5973C009}" type="presParOf" srcId="{49A5C439-6548-45BF-90F5-B1010FD045B9}" destId="{1674F27B-71FC-4480-88E9-884D5A855554}" srcOrd="1" destOrd="0" presId="urn:microsoft.com/office/officeart/2008/layout/SquareAccentList"/>
    <dgm:cxn modelId="{774991C3-3D43-4517-8E85-245E9CE5C021}" type="presParOf" srcId="{AFFAB6CF-1EB9-4BC9-B79B-93DA929126B1}" destId="{EA7328CA-C2E4-47C0-BEDE-6089D0700471}" srcOrd="4" destOrd="0" presId="urn:microsoft.com/office/officeart/2008/layout/SquareAccentList"/>
    <dgm:cxn modelId="{94AD343D-D453-46A7-93DB-E4EC90571CE5}" type="presParOf" srcId="{EA7328CA-C2E4-47C0-BEDE-6089D0700471}" destId="{A78A82E6-7730-4FC1-9B32-FB56B0720DB7}" srcOrd="0" destOrd="0" presId="urn:microsoft.com/office/officeart/2008/layout/SquareAccentList"/>
    <dgm:cxn modelId="{C2626B21-571F-48C0-9138-A83C5283E513}" type="presParOf" srcId="{A78A82E6-7730-4FC1-9B32-FB56B0720DB7}" destId="{C8804414-0F1E-4B26-BD22-9F8F22E6716D}" srcOrd="0" destOrd="0" presId="urn:microsoft.com/office/officeart/2008/layout/SquareAccentList"/>
    <dgm:cxn modelId="{FB7D5BFF-900C-47DF-8CAA-40ED8E0ED49A}" type="presParOf" srcId="{A78A82E6-7730-4FC1-9B32-FB56B0720DB7}" destId="{C6C9843D-4FD4-4C99-8BDD-C4E5084868FE}" srcOrd="1" destOrd="0" presId="urn:microsoft.com/office/officeart/2008/layout/SquareAccentList"/>
    <dgm:cxn modelId="{4CAD2238-B11C-4A38-AA1F-5F1C3E84C174}" type="presParOf" srcId="{A78A82E6-7730-4FC1-9B32-FB56B0720DB7}" destId="{3F2CE8AE-5B9B-4CB0-B3FD-61B2847B4928}" srcOrd="2" destOrd="0" presId="urn:microsoft.com/office/officeart/2008/layout/SquareAccentList"/>
    <dgm:cxn modelId="{CC0FA790-3BF5-4555-8EF0-984C9ED56C6F}" type="presParOf" srcId="{EA7328CA-C2E4-47C0-BEDE-6089D0700471}" destId="{F74F1D60-D242-4F3F-A522-3D5B49EBEB7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6F9883-EF79-4C28-8F09-99961B77C02F}">
      <dsp:nvSpPr>
        <dsp:cNvPr id="0" name=""/>
        <dsp:cNvSpPr/>
      </dsp:nvSpPr>
      <dsp:spPr>
        <a:xfrm>
          <a:off x="1524273" y="86092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675254" y="904894"/>
        <a:ext cx="17503" cy="3500"/>
      </dsp:txXfrm>
    </dsp:sp>
    <dsp:sp modelId="{1EEF3D9B-A02B-4526-B7DC-E2F95CB63D7E}">
      <dsp:nvSpPr>
        <dsp:cNvPr id="0" name=""/>
        <dsp:cNvSpPr/>
      </dsp:nvSpPr>
      <dsp:spPr>
        <a:xfrm>
          <a:off x="4043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Insira seus dados pessoas: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Nome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Idade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CPF</a:t>
          </a:r>
        </a:p>
      </dsp:txBody>
      <dsp:txXfrm>
        <a:off x="4043" y="450036"/>
        <a:ext cx="1522029" cy="913217"/>
      </dsp:txXfrm>
    </dsp:sp>
    <dsp:sp modelId="{33F7C92C-2012-4BC6-BB91-3055C7028A71}">
      <dsp:nvSpPr>
        <dsp:cNvPr id="0" name=""/>
        <dsp:cNvSpPr/>
      </dsp:nvSpPr>
      <dsp:spPr>
        <a:xfrm>
          <a:off x="3396369" y="86092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7351" y="904894"/>
        <a:ext cx="17503" cy="3500"/>
      </dsp:txXfrm>
    </dsp:sp>
    <dsp:sp modelId="{AD0A341A-7A8F-4FD7-B23D-76899932B6D6}">
      <dsp:nvSpPr>
        <dsp:cNvPr id="0" name=""/>
        <dsp:cNvSpPr/>
      </dsp:nvSpPr>
      <dsp:spPr>
        <a:xfrm>
          <a:off x="1876140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Qual evento você deseja?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Cinema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Show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Teatro</a:t>
          </a:r>
        </a:p>
      </dsp:txBody>
      <dsp:txXfrm>
        <a:off x="1876140" y="450036"/>
        <a:ext cx="1522029" cy="913217"/>
      </dsp:txXfrm>
    </dsp:sp>
    <dsp:sp modelId="{22C43AFB-017B-4BE2-A4A4-593B2E81C703}">
      <dsp:nvSpPr>
        <dsp:cNvPr id="0" name=""/>
        <dsp:cNvSpPr/>
      </dsp:nvSpPr>
      <dsp:spPr>
        <a:xfrm>
          <a:off x="765058" y="1361454"/>
          <a:ext cx="3744193" cy="319466"/>
        </a:xfrm>
        <a:custGeom>
          <a:avLst/>
          <a:gdLst/>
          <a:ahLst/>
          <a:cxnLst/>
          <a:rect l="0" t="0" r="0" b="0"/>
          <a:pathLst>
            <a:path>
              <a:moveTo>
                <a:pt x="3744193" y="0"/>
              </a:moveTo>
              <a:lnTo>
                <a:pt x="3744193" y="176833"/>
              </a:lnTo>
              <a:lnTo>
                <a:pt x="0" y="176833"/>
              </a:lnTo>
              <a:lnTo>
                <a:pt x="0" y="31946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543141" y="1519437"/>
        <a:ext cx="188026" cy="3500"/>
      </dsp:txXfrm>
    </dsp:sp>
    <dsp:sp modelId="{9B9FABEC-5DA1-44FE-8C41-BC1BAB89A523}">
      <dsp:nvSpPr>
        <dsp:cNvPr id="0" name=""/>
        <dsp:cNvSpPr/>
      </dsp:nvSpPr>
      <dsp:spPr>
        <a:xfrm>
          <a:off x="3748236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748236" y="450036"/>
        <a:ext cx="1522029" cy="913217"/>
      </dsp:txXfrm>
    </dsp:sp>
    <dsp:sp modelId="{336D32A8-B414-4698-9346-5C4B9D13B353}">
      <dsp:nvSpPr>
        <dsp:cNvPr id="0" name=""/>
        <dsp:cNvSpPr/>
      </dsp:nvSpPr>
      <dsp:spPr>
        <a:xfrm>
          <a:off x="1524273" y="212420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675254" y="2168179"/>
        <a:ext cx="17503" cy="3500"/>
      </dsp:txXfrm>
    </dsp:sp>
    <dsp:sp modelId="{C664240E-9DA3-4AA0-B21F-C5F703F70A3A}">
      <dsp:nvSpPr>
        <dsp:cNvPr id="0" name=""/>
        <dsp:cNvSpPr/>
      </dsp:nvSpPr>
      <dsp:spPr>
        <a:xfrm>
          <a:off x="4043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4043" y="1713320"/>
        <a:ext cx="1522029" cy="913217"/>
      </dsp:txXfrm>
    </dsp:sp>
    <dsp:sp modelId="{AA8B7E1B-2BD4-422F-B5C2-9E0437A6176C}">
      <dsp:nvSpPr>
        <dsp:cNvPr id="0" name=""/>
        <dsp:cNvSpPr/>
      </dsp:nvSpPr>
      <dsp:spPr>
        <a:xfrm>
          <a:off x="1876140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876140" y="1713320"/>
        <a:ext cx="1522029" cy="913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B17BC-CD44-4D4E-B197-49B8665B4172}">
      <dsp:nvSpPr>
        <dsp:cNvPr id="0" name=""/>
        <dsp:cNvSpPr/>
      </dsp:nvSpPr>
      <dsp:spPr>
        <a:xfrm>
          <a:off x="1952" y="238051"/>
          <a:ext cx="1126374" cy="132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4863B1-51E9-406B-B14B-380B51AFF09C}">
      <dsp:nvSpPr>
        <dsp:cNvPr id="0" name=""/>
        <dsp:cNvSpPr/>
      </dsp:nvSpPr>
      <dsp:spPr>
        <a:xfrm>
          <a:off x="1952" y="287819"/>
          <a:ext cx="82747" cy="827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07B360-422F-45E1-A8DE-0B2CBB995934}">
      <dsp:nvSpPr>
        <dsp:cNvPr id="0" name=""/>
        <dsp:cNvSpPr/>
      </dsp:nvSpPr>
      <dsp:spPr>
        <a:xfrm>
          <a:off x="1952" y="0"/>
          <a:ext cx="1126374" cy="2380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Inserir compromisso</a:t>
          </a:r>
        </a:p>
      </dsp:txBody>
      <dsp:txXfrm>
        <a:off x="1952" y="0"/>
        <a:ext cx="1126374" cy="238051"/>
      </dsp:txXfrm>
    </dsp:sp>
    <dsp:sp modelId="{EE9D36E5-7BFA-41D5-A873-D8BB84561261}">
      <dsp:nvSpPr>
        <dsp:cNvPr id="0" name=""/>
        <dsp:cNvSpPr/>
      </dsp:nvSpPr>
      <dsp:spPr>
        <a:xfrm>
          <a:off x="1952" y="480700"/>
          <a:ext cx="82745" cy="82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172C99-6AD6-4FEC-A099-10D844440935}">
      <dsp:nvSpPr>
        <dsp:cNvPr id="0" name=""/>
        <dsp:cNvSpPr/>
      </dsp:nvSpPr>
      <dsp:spPr>
        <a:xfrm>
          <a:off x="80798" y="425633"/>
          <a:ext cx="1047527" cy="192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Informe o mes</a:t>
          </a:r>
        </a:p>
      </dsp:txBody>
      <dsp:txXfrm>
        <a:off x="80798" y="425633"/>
        <a:ext cx="1047527" cy="192879"/>
      </dsp:txXfrm>
    </dsp:sp>
    <dsp:sp modelId="{F373734A-72CC-40E6-9B22-060D71B0E2B5}">
      <dsp:nvSpPr>
        <dsp:cNvPr id="0" name=""/>
        <dsp:cNvSpPr/>
      </dsp:nvSpPr>
      <dsp:spPr>
        <a:xfrm>
          <a:off x="1952" y="673580"/>
          <a:ext cx="82745" cy="82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9DF40F-9195-4FDE-A9F4-FA688B1ED255}">
      <dsp:nvSpPr>
        <dsp:cNvPr id="0" name=""/>
        <dsp:cNvSpPr/>
      </dsp:nvSpPr>
      <dsp:spPr>
        <a:xfrm>
          <a:off x="80798" y="618513"/>
          <a:ext cx="1047527" cy="192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Informe o dia</a:t>
          </a:r>
        </a:p>
      </dsp:txBody>
      <dsp:txXfrm>
        <a:off x="80798" y="618513"/>
        <a:ext cx="1047527" cy="192879"/>
      </dsp:txXfrm>
    </dsp:sp>
    <dsp:sp modelId="{464A77C0-CCDF-4EBA-B3F6-029ABEFA68D6}">
      <dsp:nvSpPr>
        <dsp:cNvPr id="0" name=""/>
        <dsp:cNvSpPr/>
      </dsp:nvSpPr>
      <dsp:spPr>
        <a:xfrm>
          <a:off x="1952" y="866460"/>
          <a:ext cx="82745" cy="82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5DC79C-C30B-4A26-A7A0-55A3D5519703}">
      <dsp:nvSpPr>
        <dsp:cNvPr id="0" name=""/>
        <dsp:cNvSpPr/>
      </dsp:nvSpPr>
      <dsp:spPr>
        <a:xfrm>
          <a:off x="80798" y="811393"/>
          <a:ext cx="1047527" cy="192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Informe a hora</a:t>
          </a:r>
        </a:p>
      </dsp:txBody>
      <dsp:txXfrm>
        <a:off x="80798" y="811393"/>
        <a:ext cx="1047527" cy="192879"/>
      </dsp:txXfrm>
    </dsp:sp>
    <dsp:sp modelId="{0E65D8CC-0BDE-4F5C-AFC9-C83F2A22F3A7}">
      <dsp:nvSpPr>
        <dsp:cNvPr id="0" name=""/>
        <dsp:cNvSpPr/>
      </dsp:nvSpPr>
      <dsp:spPr>
        <a:xfrm>
          <a:off x="1952" y="1059340"/>
          <a:ext cx="82745" cy="82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D390FC-F7E2-4707-8724-D205D865040E}">
      <dsp:nvSpPr>
        <dsp:cNvPr id="0" name=""/>
        <dsp:cNvSpPr/>
      </dsp:nvSpPr>
      <dsp:spPr>
        <a:xfrm>
          <a:off x="80798" y="1004273"/>
          <a:ext cx="1047527" cy="192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Informe o compromisso</a:t>
          </a:r>
        </a:p>
      </dsp:txBody>
      <dsp:txXfrm>
        <a:off x="80798" y="1004273"/>
        <a:ext cx="1047527" cy="192879"/>
      </dsp:txXfrm>
    </dsp:sp>
    <dsp:sp modelId="{58F3F91E-E600-4A1E-9ACF-C0F75551DF62}">
      <dsp:nvSpPr>
        <dsp:cNvPr id="0" name=""/>
        <dsp:cNvSpPr/>
      </dsp:nvSpPr>
      <dsp:spPr>
        <a:xfrm>
          <a:off x="1184645" y="238051"/>
          <a:ext cx="1126374" cy="132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1A9D93-CA25-4457-9DD1-39BF274E1A7A}">
      <dsp:nvSpPr>
        <dsp:cNvPr id="0" name=""/>
        <dsp:cNvSpPr/>
      </dsp:nvSpPr>
      <dsp:spPr>
        <a:xfrm>
          <a:off x="1184645" y="287819"/>
          <a:ext cx="82747" cy="827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94441B-0536-41CA-95F9-7F37F9BB166D}">
      <dsp:nvSpPr>
        <dsp:cNvPr id="0" name=""/>
        <dsp:cNvSpPr/>
      </dsp:nvSpPr>
      <dsp:spPr>
        <a:xfrm>
          <a:off x="1184645" y="0"/>
          <a:ext cx="1126374" cy="2380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Remover compromisso</a:t>
          </a:r>
        </a:p>
      </dsp:txBody>
      <dsp:txXfrm>
        <a:off x="1184645" y="0"/>
        <a:ext cx="1126374" cy="238051"/>
      </dsp:txXfrm>
    </dsp:sp>
    <dsp:sp modelId="{763AF8B3-315F-4607-A2F2-0971A6BD30D1}">
      <dsp:nvSpPr>
        <dsp:cNvPr id="0" name=""/>
        <dsp:cNvSpPr/>
      </dsp:nvSpPr>
      <dsp:spPr>
        <a:xfrm>
          <a:off x="1184645" y="480700"/>
          <a:ext cx="82745" cy="82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B5E184-B35D-409F-A29C-07E1FB807B66}">
      <dsp:nvSpPr>
        <dsp:cNvPr id="0" name=""/>
        <dsp:cNvSpPr/>
      </dsp:nvSpPr>
      <dsp:spPr>
        <a:xfrm>
          <a:off x="1263491" y="425633"/>
          <a:ext cx="1047527" cy="192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Deleta o ultimo compromisso da agenda</a:t>
          </a:r>
        </a:p>
      </dsp:txBody>
      <dsp:txXfrm>
        <a:off x="1263491" y="425633"/>
        <a:ext cx="1047527" cy="192879"/>
      </dsp:txXfrm>
    </dsp:sp>
    <dsp:sp modelId="{3996163C-D587-4A20-93A8-B20134C64E6C}">
      <dsp:nvSpPr>
        <dsp:cNvPr id="0" name=""/>
        <dsp:cNvSpPr/>
      </dsp:nvSpPr>
      <dsp:spPr>
        <a:xfrm>
          <a:off x="2367337" y="238051"/>
          <a:ext cx="1126374" cy="132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4ADB13-B7FD-49BB-AC9C-23B709B70016}">
      <dsp:nvSpPr>
        <dsp:cNvPr id="0" name=""/>
        <dsp:cNvSpPr/>
      </dsp:nvSpPr>
      <dsp:spPr>
        <a:xfrm>
          <a:off x="2367337" y="287819"/>
          <a:ext cx="82747" cy="827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79BAF4-6655-4C7C-B217-8AF2B78F4BDD}">
      <dsp:nvSpPr>
        <dsp:cNvPr id="0" name=""/>
        <dsp:cNvSpPr/>
      </dsp:nvSpPr>
      <dsp:spPr>
        <a:xfrm>
          <a:off x="2367337" y="0"/>
          <a:ext cx="1126374" cy="2380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Listar compromissos</a:t>
          </a:r>
        </a:p>
      </dsp:txBody>
      <dsp:txXfrm>
        <a:off x="2367337" y="0"/>
        <a:ext cx="1126374" cy="238051"/>
      </dsp:txXfrm>
    </dsp:sp>
    <dsp:sp modelId="{E4361398-951D-4BEB-8438-11659E3340D2}">
      <dsp:nvSpPr>
        <dsp:cNvPr id="0" name=""/>
        <dsp:cNvSpPr/>
      </dsp:nvSpPr>
      <dsp:spPr>
        <a:xfrm>
          <a:off x="2367337" y="480700"/>
          <a:ext cx="82745" cy="82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97804D-9D88-40AA-9740-18F81AB29622}">
      <dsp:nvSpPr>
        <dsp:cNvPr id="0" name=""/>
        <dsp:cNvSpPr/>
      </dsp:nvSpPr>
      <dsp:spPr>
        <a:xfrm>
          <a:off x="2446184" y="425633"/>
          <a:ext cx="1047527" cy="192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Lista todos os compromissos da agenda</a:t>
          </a:r>
        </a:p>
      </dsp:txBody>
      <dsp:txXfrm>
        <a:off x="2446184" y="425633"/>
        <a:ext cx="1047527" cy="192879"/>
      </dsp:txXfrm>
    </dsp:sp>
    <dsp:sp modelId="{31A1D93F-A37F-47C6-9C67-93D2B26167BB}">
      <dsp:nvSpPr>
        <dsp:cNvPr id="0" name=""/>
        <dsp:cNvSpPr/>
      </dsp:nvSpPr>
      <dsp:spPr>
        <a:xfrm>
          <a:off x="3550030" y="238051"/>
          <a:ext cx="1126374" cy="132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0823A4-F204-4B71-B9C2-22C310F2B7DF}">
      <dsp:nvSpPr>
        <dsp:cNvPr id="0" name=""/>
        <dsp:cNvSpPr/>
      </dsp:nvSpPr>
      <dsp:spPr>
        <a:xfrm>
          <a:off x="3550030" y="287819"/>
          <a:ext cx="82747" cy="827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32F152-FBE8-4207-8953-95F61245B2D1}">
      <dsp:nvSpPr>
        <dsp:cNvPr id="0" name=""/>
        <dsp:cNvSpPr/>
      </dsp:nvSpPr>
      <dsp:spPr>
        <a:xfrm>
          <a:off x="3550030" y="0"/>
          <a:ext cx="1126374" cy="2380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Verifica se existe compromisso agendad</a:t>
          </a:r>
        </a:p>
      </dsp:txBody>
      <dsp:txXfrm>
        <a:off x="3550030" y="0"/>
        <a:ext cx="1126374" cy="238051"/>
      </dsp:txXfrm>
    </dsp:sp>
    <dsp:sp modelId="{C8804414-0F1E-4B26-BD22-9F8F22E6716D}">
      <dsp:nvSpPr>
        <dsp:cNvPr id="0" name=""/>
        <dsp:cNvSpPr/>
      </dsp:nvSpPr>
      <dsp:spPr>
        <a:xfrm>
          <a:off x="4732723" y="238051"/>
          <a:ext cx="1126374" cy="132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C9843D-4FD4-4C99-8BDD-C4E5084868FE}">
      <dsp:nvSpPr>
        <dsp:cNvPr id="0" name=""/>
        <dsp:cNvSpPr/>
      </dsp:nvSpPr>
      <dsp:spPr>
        <a:xfrm>
          <a:off x="4732723" y="287819"/>
          <a:ext cx="82747" cy="827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2CE8AE-5B9B-4CB0-B3FD-61B2847B4928}">
      <dsp:nvSpPr>
        <dsp:cNvPr id="0" name=""/>
        <dsp:cNvSpPr/>
      </dsp:nvSpPr>
      <dsp:spPr>
        <a:xfrm>
          <a:off x="4732723" y="0"/>
          <a:ext cx="1126374" cy="2380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Sair do programa</a:t>
          </a:r>
        </a:p>
      </dsp:txBody>
      <dsp:txXfrm>
        <a:off x="4732723" y="0"/>
        <a:ext cx="1126374" cy="238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2AF3F-1E39-4FE9-83F0-D264AEF8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capa.dotx</Template>
  <TotalTime>629</TotalTime>
  <Pages>8</Pages>
  <Words>853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Klysman Rezende</dc:creator>
  <cp:keywords/>
  <dc:description/>
  <cp:lastModifiedBy>Klysman Rezende</cp:lastModifiedBy>
  <cp:revision>8</cp:revision>
  <dcterms:created xsi:type="dcterms:W3CDTF">2019-05-06T12:12:00Z</dcterms:created>
  <dcterms:modified xsi:type="dcterms:W3CDTF">2019-07-01T17:47:00Z</dcterms:modified>
</cp:coreProperties>
</file>